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Y="-213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7"/>
        <w:gridCol w:w="3969"/>
      </w:tblGrid>
      <w:tr w:rsidR="00B53B05" w14:paraId="2F7A6A8D" w14:textId="77777777" w:rsidTr="00381647"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4FE65B" w14:textId="77777777" w:rsidR="00B53B05" w:rsidRPr="0011369A" w:rsidRDefault="00004B47" w:rsidP="0038164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  <w:r w:rsidRPr="00004B47">
              <w:rPr>
                <w:rFonts w:ascii="Arial" w:hAnsi="Arial" w:cs="Arial"/>
                <w:sz w:val="28"/>
                <w:szCs w:val="28"/>
              </w:rPr>
              <w:t xml:space="preserve">Faculty of </w:t>
            </w:r>
            <w:r w:rsidR="002368C9">
              <w:rPr>
                <w:rFonts w:ascii="Arial" w:hAnsi="Arial" w:cs="Arial"/>
                <w:sz w:val="28"/>
                <w:szCs w:val="28"/>
              </w:rPr>
              <w:t xml:space="preserve">Engineering </w:t>
            </w:r>
            <w:r w:rsidRPr="00004B47">
              <w:rPr>
                <w:rFonts w:ascii="Arial" w:hAnsi="Arial" w:cs="Arial"/>
                <w:sz w:val="28"/>
                <w:szCs w:val="28"/>
              </w:rPr>
              <w:t>and Physical Sciences</w:t>
            </w:r>
          </w:p>
          <w:p w14:paraId="52452173" w14:textId="77777777" w:rsidR="00004B47" w:rsidRPr="00D81B65" w:rsidRDefault="00963C1D" w:rsidP="0038164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Doctoral College Admissions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4121244D" w14:textId="77777777" w:rsidR="00B53B05" w:rsidRDefault="0033458B" w:rsidP="0038164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531C5D7" wp14:editId="117FCE1B">
                  <wp:extent cx="1828800" cy="650875"/>
                  <wp:effectExtent l="0" t="0" r="0" b="0"/>
                  <wp:docPr id="1" name="Picture 1" descr="LeedsUni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edsUni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483" w14:paraId="29D89EC6" w14:textId="77777777" w:rsidTr="00381647">
        <w:tc>
          <w:tcPr>
            <w:tcW w:w="6487" w:type="dxa"/>
            <w:tcBorders>
              <w:top w:val="nil"/>
              <w:left w:val="nil"/>
              <w:right w:val="nil"/>
            </w:tcBorders>
            <w:vAlign w:val="bottom"/>
          </w:tcPr>
          <w:p w14:paraId="06566F21" w14:textId="77777777" w:rsidR="00C10483" w:rsidRPr="0011369A" w:rsidRDefault="00C10483" w:rsidP="0038164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</w:tcPr>
          <w:p w14:paraId="3CF1F88A" w14:textId="77777777" w:rsidR="00C10483" w:rsidRDefault="00C10483" w:rsidP="00381647">
            <w:pPr>
              <w:jc w:val="right"/>
              <w:rPr>
                <w:noProof/>
              </w:rPr>
            </w:pPr>
          </w:p>
        </w:tc>
      </w:tr>
    </w:tbl>
    <w:p w14:paraId="764FE732" w14:textId="77777777" w:rsidR="00B53B05" w:rsidRPr="002431F1" w:rsidRDefault="00B53B05">
      <w:pPr>
        <w:rPr>
          <w:rFonts w:ascii="Arial" w:hAnsi="Arial" w:cs="Arial"/>
          <w:sz w:val="16"/>
          <w:szCs w:val="16"/>
        </w:rPr>
      </w:pPr>
    </w:p>
    <w:p w14:paraId="72655E20" w14:textId="77777777" w:rsidR="00B53B05" w:rsidRPr="008A76FA" w:rsidRDefault="005644B7" w:rsidP="008A76FA">
      <w:pPr>
        <w:pStyle w:val="Heading1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PGR </w:t>
      </w:r>
      <w:r w:rsidR="008A76FA" w:rsidRPr="008A76FA">
        <w:rPr>
          <w:sz w:val="32"/>
          <w:szCs w:val="32"/>
        </w:rPr>
        <w:t>Admissions</w:t>
      </w:r>
      <w:r>
        <w:rPr>
          <w:sz w:val="32"/>
          <w:szCs w:val="32"/>
        </w:rPr>
        <w:t xml:space="preserve">: </w:t>
      </w:r>
      <w:r w:rsidR="008A76FA" w:rsidRPr="008A76FA">
        <w:rPr>
          <w:sz w:val="32"/>
          <w:szCs w:val="32"/>
        </w:rPr>
        <w:t xml:space="preserve">Interview </w:t>
      </w:r>
      <w:r>
        <w:rPr>
          <w:sz w:val="32"/>
          <w:szCs w:val="32"/>
        </w:rPr>
        <w:t>Record</w:t>
      </w:r>
    </w:p>
    <w:tbl>
      <w:tblPr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426"/>
        <w:gridCol w:w="2018"/>
        <w:gridCol w:w="2376"/>
        <w:gridCol w:w="175"/>
        <w:gridCol w:w="1526"/>
        <w:gridCol w:w="1276"/>
        <w:gridCol w:w="175"/>
      </w:tblGrid>
      <w:tr w:rsidR="004A52E7" w:rsidRPr="00D81B65" w14:paraId="58857CA2" w14:textId="77777777" w:rsidTr="001C405D">
        <w:trPr>
          <w:trHeight w:val="397"/>
        </w:trPr>
        <w:tc>
          <w:tcPr>
            <w:tcW w:w="280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5D8E04C" w14:textId="77777777" w:rsidR="004A52E7" w:rsidRPr="00D81B65" w:rsidRDefault="004A52E7" w:rsidP="004C16E9">
            <w:pPr>
              <w:tabs>
                <w:tab w:val="right" w:leader="dot" w:pos="9000"/>
              </w:tabs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Applicant’s</w:t>
            </w:r>
            <w:r w:rsidRPr="00D81B65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b/>
                <w:sz w:val="22"/>
                <w:szCs w:val="22"/>
              </w:rPr>
              <w:t>N</w:t>
            </w:r>
            <w:r w:rsidRPr="00D81B65">
              <w:rPr>
                <w:rFonts w:ascii="Arial" w:hAnsi="Arial"/>
                <w:b/>
                <w:sz w:val="22"/>
                <w:szCs w:val="22"/>
              </w:rPr>
              <w:t>ame</w:t>
            </w:r>
          </w:p>
        </w:tc>
        <w:tc>
          <w:tcPr>
            <w:tcW w:w="4394" w:type="dxa"/>
            <w:gridSpan w:val="2"/>
            <w:vAlign w:val="center"/>
          </w:tcPr>
          <w:p w14:paraId="5C218206" w14:textId="77777777" w:rsidR="004A52E7" w:rsidRPr="00D81B65" w:rsidRDefault="004A52E7" w:rsidP="00D81B65">
            <w:pPr>
              <w:tabs>
                <w:tab w:val="right" w:leader="dot" w:pos="9000"/>
              </w:tabs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C8605C9" w14:textId="77777777" w:rsidR="004A52E7" w:rsidRPr="00D81B65" w:rsidRDefault="004A52E7" w:rsidP="004C16E9">
            <w:pPr>
              <w:tabs>
                <w:tab w:val="right" w:leader="dot" w:pos="9000"/>
              </w:tabs>
              <w:ind w:right="-108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Student ID</w:t>
            </w:r>
          </w:p>
        </w:tc>
        <w:tc>
          <w:tcPr>
            <w:tcW w:w="1451" w:type="dxa"/>
            <w:gridSpan w:val="2"/>
            <w:shd w:val="clear" w:color="auto" w:fill="auto"/>
            <w:vAlign w:val="center"/>
          </w:tcPr>
          <w:p w14:paraId="0C98AF30" w14:textId="77777777" w:rsidR="004A52E7" w:rsidRPr="00D81B65" w:rsidRDefault="004A52E7" w:rsidP="00D81B65">
            <w:pPr>
              <w:tabs>
                <w:tab w:val="right" w:leader="dot" w:pos="9000"/>
              </w:tabs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BA0FE5" w:rsidRPr="00D81B65" w14:paraId="50FCE792" w14:textId="77777777" w:rsidTr="001C405D">
        <w:trPr>
          <w:trHeight w:val="974"/>
        </w:trPr>
        <w:tc>
          <w:tcPr>
            <w:tcW w:w="2802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40B3589" w14:textId="77777777" w:rsidR="00BA0FE5" w:rsidRDefault="00BA0FE5" w:rsidP="007662DF">
            <w:pPr>
              <w:tabs>
                <w:tab w:val="right" w:leader="dot" w:pos="9000"/>
              </w:tabs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Interviewing Academics</w:t>
            </w:r>
          </w:p>
          <w:p w14:paraId="0D1184B7" w14:textId="77777777" w:rsidR="00BA0FE5" w:rsidRPr="008E38C8" w:rsidRDefault="008E38C8" w:rsidP="008F29E5">
            <w:pPr>
              <w:tabs>
                <w:tab w:val="right" w:leader="dot" w:pos="9000"/>
              </w:tabs>
              <w:rPr>
                <w:rFonts w:ascii="Arial" w:hAnsi="Arial"/>
                <w:b/>
                <w:sz w:val="16"/>
                <w:szCs w:val="16"/>
              </w:rPr>
            </w:pPr>
            <w:r w:rsidRPr="008E38C8">
              <w:rPr>
                <w:rFonts w:ascii="Arial" w:hAnsi="Arial" w:cs="Arial"/>
                <w:sz w:val="16"/>
                <w:szCs w:val="16"/>
              </w:rPr>
              <w:t xml:space="preserve">(normally at least two interviewers, </w:t>
            </w:r>
            <w:r w:rsidR="008F29E5">
              <w:rPr>
                <w:rFonts w:ascii="Arial" w:hAnsi="Arial" w:cs="Arial"/>
                <w:sz w:val="16"/>
                <w:szCs w:val="16"/>
              </w:rPr>
              <w:t>including the</w:t>
            </w:r>
            <w:r w:rsidRPr="008E38C8">
              <w:rPr>
                <w:rFonts w:ascii="Arial" w:hAnsi="Arial" w:cs="Arial"/>
                <w:sz w:val="16"/>
                <w:szCs w:val="16"/>
              </w:rPr>
              <w:t xml:space="preserve"> potential supervisor and </w:t>
            </w:r>
            <w:r w:rsidR="008F29E5">
              <w:rPr>
                <w:rFonts w:ascii="Arial" w:hAnsi="Arial" w:cs="Arial"/>
                <w:sz w:val="16"/>
                <w:szCs w:val="16"/>
              </w:rPr>
              <w:t>an independent interviewer</w:t>
            </w:r>
            <w:r w:rsidRPr="008E38C8">
              <w:rPr>
                <w:rFonts w:ascii="Arial" w:hAnsi="Arial" w:cs="Arial"/>
                <w:sz w:val="16"/>
                <w:szCs w:val="16"/>
              </w:rPr>
              <w:t>)</w:t>
            </w:r>
            <w:r w:rsidR="004C16E9" w:rsidRPr="008E38C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394" w:type="dxa"/>
            <w:gridSpan w:val="2"/>
          </w:tcPr>
          <w:p w14:paraId="741D1FF1" w14:textId="77777777" w:rsidR="00BA0FE5" w:rsidRPr="00D81B65" w:rsidRDefault="00BA0FE5" w:rsidP="007662DF">
            <w:pPr>
              <w:tabs>
                <w:tab w:val="right" w:leader="dot" w:pos="9000"/>
              </w:tabs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bottom w:val="nil"/>
            </w:tcBorders>
            <w:vAlign w:val="center"/>
          </w:tcPr>
          <w:p w14:paraId="1C5F5AFC" w14:textId="77777777" w:rsidR="00BA0FE5" w:rsidRPr="00D81B65" w:rsidRDefault="00BA0FE5" w:rsidP="004C16E9">
            <w:pPr>
              <w:tabs>
                <w:tab w:val="right" w:leader="dot" w:pos="9000"/>
              </w:tabs>
              <w:ind w:right="-108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Interview Date</w:t>
            </w:r>
          </w:p>
        </w:tc>
        <w:tc>
          <w:tcPr>
            <w:tcW w:w="1451" w:type="dxa"/>
            <w:gridSpan w:val="2"/>
            <w:vAlign w:val="center"/>
          </w:tcPr>
          <w:p w14:paraId="113247E5" w14:textId="77777777" w:rsidR="00BA0FE5" w:rsidRPr="00D81B65" w:rsidRDefault="00BA0FE5" w:rsidP="007662DF">
            <w:pPr>
              <w:tabs>
                <w:tab w:val="right" w:leader="dot" w:pos="9000"/>
              </w:tabs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4C16E9" w:rsidRPr="003A78DF" w14:paraId="42F7CC42" w14:textId="77777777" w:rsidTr="001C40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75" w:type="dxa"/>
          <w:trHeight w:hRule="exact" w:val="170"/>
        </w:trPr>
        <w:tc>
          <w:tcPr>
            <w:tcW w:w="10173" w:type="dxa"/>
            <w:gridSpan w:val="7"/>
            <w:vAlign w:val="center"/>
          </w:tcPr>
          <w:p w14:paraId="114C9B8B" w14:textId="77777777" w:rsidR="004C16E9" w:rsidRPr="003A78DF" w:rsidRDefault="004C16E9" w:rsidP="00894E6A">
            <w:pPr>
              <w:tabs>
                <w:tab w:val="left" w:pos="284"/>
              </w:tabs>
              <w:rPr>
                <w:sz w:val="22"/>
                <w:szCs w:val="22"/>
              </w:rPr>
            </w:pPr>
          </w:p>
        </w:tc>
      </w:tr>
      <w:tr w:rsidR="00291B6C" w:rsidRPr="00D81B65" w14:paraId="43CB75E7" w14:textId="77777777" w:rsidTr="001C405D">
        <w:trPr>
          <w:trHeight w:val="397"/>
        </w:trPr>
        <w:tc>
          <w:tcPr>
            <w:tcW w:w="2376" w:type="dxa"/>
            <w:tcBorders>
              <w:top w:val="nil"/>
              <w:left w:val="nil"/>
              <w:bottom w:val="nil"/>
            </w:tcBorders>
            <w:vAlign w:val="center"/>
          </w:tcPr>
          <w:p w14:paraId="3763D2A0" w14:textId="77777777" w:rsidR="00291B6C" w:rsidRDefault="00291B6C" w:rsidP="00894E6A">
            <w:pPr>
              <w:tabs>
                <w:tab w:val="right" w:leader="dot" w:pos="9000"/>
              </w:tabs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Method of Interview</w:t>
            </w:r>
          </w:p>
        </w:tc>
        <w:tc>
          <w:tcPr>
            <w:tcW w:w="2444" w:type="dxa"/>
            <w:gridSpan w:val="2"/>
            <w:vAlign w:val="center"/>
          </w:tcPr>
          <w:p w14:paraId="0B940504" w14:textId="77E0D18B" w:rsidR="00291B6C" w:rsidRPr="00BA0FE5" w:rsidRDefault="008F138B" w:rsidP="00BA0FE5">
            <w:pPr>
              <w:tabs>
                <w:tab w:val="right" w:leader="dot" w:pos="9000"/>
              </w:tabs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 xml:space="preserve">Online </w:t>
            </w:r>
            <w:r w:rsidR="00291B6C">
              <w:rPr>
                <w:rFonts w:ascii="Arial" w:hAnsi="Arial"/>
                <w:b/>
                <w:sz w:val="22"/>
                <w:szCs w:val="22"/>
              </w:rPr>
              <w:t xml:space="preserve">   </w:t>
            </w:r>
            <w:r w:rsidR="00291B6C" w:rsidRPr="00BA0FE5">
              <w:rPr>
                <w:rFonts w:ascii="Courier New" w:hAnsi="Courier New" w:cs="Courier New"/>
                <w:b/>
                <w:sz w:val="28"/>
                <w:szCs w:val="28"/>
              </w:rPr>
              <w:t>□</w:t>
            </w:r>
          </w:p>
        </w:tc>
        <w:tc>
          <w:tcPr>
            <w:tcW w:w="2551" w:type="dxa"/>
            <w:gridSpan w:val="2"/>
            <w:vAlign w:val="center"/>
          </w:tcPr>
          <w:p w14:paraId="48912978" w14:textId="77777777" w:rsidR="00291B6C" w:rsidRPr="00BA0FE5" w:rsidRDefault="00291B6C" w:rsidP="00BA0FE5">
            <w:pPr>
              <w:tabs>
                <w:tab w:val="right" w:leader="dot" w:pos="9000"/>
              </w:tabs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 xml:space="preserve">Telephone   </w:t>
            </w:r>
            <w:r w:rsidRPr="00BA0FE5">
              <w:rPr>
                <w:rFonts w:ascii="Courier New" w:hAnsi="Courier New" w:cs="Courier New"/>
                <w:b/>
                <w:sz w:val="28"/>
                <w:szCs w:val="28"/>
              </w:rPr>
              <w:t>□</w:t>
            </w:r>
            <w:r>
              <w:rPr>
                <w:rFonts w:ascii="Arial" w:hAnsi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gridSpan w:val="3"/>
            <w:vAlign w:val="center"/>
          </w:tcPr>
          <w:p w14:paraId="03F0B138" w14:textId="77777777" w:rsidR="00291B6C" w:rsidRPr="00BA0FE5" w:rsidRDefault="008F29E5" w:rsidP="00BA0FE5">
            <w:pPr>
              <w:tabs>
                <w:tab w:val="right" w:leader="dot" w:pos="9000"/>
              </w:tabs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Face to Face</w:t>
            </w:r>
            <w:r w:rsidR="00291B6C">
              <w:rPr>
                <w:rFonts w:ascii="Arial" w:hAnsi="Arial"/>
                <w:b/>
                <w:sz w:val="22"/>
                <w:szCs w:val="22"/>
              </w:rPr>
              <w:t xml:space="preserve"> Meeting   </w:t>
            </w:r>
            <w:r w:rsidR="00291B6C" w:rsidRPr="00BA0FE5">
              <w:rPr>
                <w:rFonts w:ascii="Courier New" w:hAnsi="Courier New" w:cs="Courier New"/>
                <w:b/>
                <w:sz w:val="28"/>
                <w:szCs w:val="28"/>
              </w:rPr>
              <w:t>□</w:t>
            </w:r>
          </w:p>
        </w:tc>
      </w:tr>
    </w:tbl>
    <w:p w14:paraId="6F770079" w14:textId="77777777" w:rsidR="00B53B05" w:rsidRPr="00B53B05" w:rsidRDefault="00B53B05">
      <w:pPr>
        <w:tabs>
          <w:tab w:val="right" w:leader="dot" w:pos="9000"/>
        </w:tabs>
        <w:rPr>
          <w:rFonts w:ascii="Arial" w:hAnsi="Arial"/>
          <w:b/>
          <w:sz w:val="16"/>
          <w:szCs w:val="16"/>
        </w:rPr>
      </w:pPr>
    </w:p>
    <w:p w14:paraId="435A0ED4" w14:textId="77777777" w:rsidR="005F5A0E" w:rsidRPr="00746CB2" w:rsidRDefault="00746CB2" w:rsidP="00436291">
      <w:pPr>
        <w:tabs>
          <w:tab w:val="right" w:leader="dot" w:pos="9000"/>
        </w:tabs>
        <w:jc w:val="center"/>
        <w:rPr>
          <w:rFonts w:ascii="Arial" w:hAnsi="Arial"/>
          <w:b/>
          <w:i/>
          <w:sz w:val="18"/>
          <w:szCs w:val="18"/>
        </w:rPr>
      </w:pPr>
      <w:r w:rsidRPr="00746CB2">
        <w:rPr>
          <w:rFonts w:ascii="Arial" w:hAnsi="Arial"/>
          <w:b/>
          <w:i/>
          <w:sz w:val="18"/>
          <w:szCs w:val="18"/>
        </w:rPr>
        <w:t xml:space="preserve">OPTIONAL: </w:t>
      </w:r>
      <w:r w:rsidR="005F5A0E" w:rsidRPr="00746CB2">
        <w:rPr>
          <w:rFonts w:ascii="Arial" w:hAnsi="Arial"/>
          <w:b/>
          <w:i/>
          <w:sz w:val="18"/>
          <w:szCs w:val="18"/>
        </w:rPr>
        <w:t>Please score the following categories 1-10 (1-3 unacceptable; 4-6 acceptable; 7-10 good to exceptional)</w:t>
      </w:r>
    </w:p>
    <w:p w14:paraId="70F7B201" w14:textId="77777777" w:rsidR="005F5A0E" w:rsidRPr="00B53B05" w:rsidRDefault="005F5A0E">
      <w:pPr>
        <w:tabs>
          <w:tab w:val="right" w:leader="dot" w:pos="9000"/>
        </w:tabs>
        <w:rPr>
          <w:rFonts w:ascii="Arial" w:hAnsi="Arial"/>
          <w:sz w:val="16"/>
          <w:szCs w:val="16"/>
        </w:rPr>
      </w:pPr>
    </w:p>
    <w:tbl>
      <w:tblPr>
        <w:tblW w:w="10348" w:type="dxa"/>
        <w:tblInd w:w="-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9781"/>
        <w:gridCol w:w="567"/>
      </w:tblGrid>
      <w:tr w:rsidR="005F5A0E" w:rsidRPr="00B53B05" w14:paraId="677BF42C" w14:textId="77777777" w:rsidTr="001C405D">
        <w:trPr>
          <w:trHeight w:hRule="exact" w:val="421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6974CC25" w14:textId="77777777" w:rsidR="005F5A0E" w:rsidRPr="00B53B05" w:rsidRDefault="005F5A0E" w:rsidP="006F299F">
            <w:pPr>
              <w:tabs>
                <w:tab w:val="right" w:leader="dot" w:pos="9000"/>
              </w:tabs>
              <w:rPr>
                <w:rFonts w:ascii="Arial" w:hAnsi="Arial"/>
                <w:sz w:val="22"/>
                <w:szCs w:val="22"/>
              </w:rPr>
            </w:pPr>
            <w:r w:rsidRPr="00B53B05">
              <w:rPr>
                <w:rFonts w:ascii="Arial" w:hAnsi="Arial"/>
                <w:sz w:val="22"/>
                <w:szCs w:val="22"/>
              </w:rPr>
              <w:t>1.  Commitment to PhD study</w:t>
            </w:r>
            <w:r w:rsidR="009C0356" w:rsidRPr="00B53B05">
              <w:rPr>
                <w:rFonts w:ascii="Arial" w:hAnsi="Arial"/>
                <w:sz w:val="22"/>
                <w:szCs w:val="22"/>
              </w:rPr>
              <w:t xml:space="preserve"> and the proposed project area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0C883FA" w14:textId="77777777" w:rsidR="005F5A0E" w:rsidRPr="00B53B05" w:rsidRDefault="005F5A0E">
            <w:pPr>
              <w:tabs>
                <w:tab w:val="right" w:leader="dot" w:pos="9000"/>
              </w:tabs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D4772A" w:rsidRPr="00B53B05" w14:paraId="242B494F" w14:textId="77777777" w:rsidTr="001C405D">
        <w:trPr>
          <w:trHeight w:val="553"/>
        </w:trPr>
        <w:tc>
          <w:tcPr>
            <w:tcW w:w="10348" w:type="dxa"/>
            <w:gridSpan w:val="2"/>
            <w:tcBorders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19531A79" w14:textId="77777777" w:rsidR="00D4772A" w:rsidRPr="00B53B05" w:rsidRDefault="00D4772A" w:rsidP="00324098">
            <w:pPr>
              <w:tabs>
                <w:tab w:val="right" w:leader="dot" w:pos="9000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5F5A0E" w:rsidRPr="00B53B05" w14:paraId="41C52DD6" w14:textId="77777777" w:rsidTr="001C405D">
        <w:trPr>
          <w:trHeight w:hRule="exact" w:val="448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2BA81BC4" w14:textId="77777777" w:rsidR="006F299F" w:rsidRPr="00B53B05" w:rsidRDefault="006F299F" w:rsidP="006F299F">
            <w:pPr>
              <w:tabs>
                <w:tab w:val="right" w:leader="dot" w:pos="9000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2.  General background knowledge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B3DED4A" w14:textId="77777777" w:rsidR="005F5A0E" w:rsidRPr="00B53B05" w:rsidRDefault="005F5A0E" w:rsidP="00325286">
            <w:pPr>
              <w:tabs>
                <w:tab w:val="right" w:leader="dot" w:pos="9000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D4772A" w:rsidRPr="00B53B05" w14:paraId="7054034C" w14:textId="77777777" w:rsidTr="001C405D">
        <w:trPr>
          <w:trHeight w:val="539"/>
        </w:trPr>
        <w:tc>
          <w:tcPr>
            <w:tcW w:w="10348" w:type="dxa"/>
            <w:gridSpan w:val="2"/>
            <w:tcBorders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447C519E" w14:textId="77777777" w:rsidR="00D4772A" w:rsidRPr="00B53B05" w:rsidRDefault="00D4772A" w:rsidP="00D8015D">
            <w:pPr>
              <w:tabs>
                <w:tab w:val="right" w:leader="dot" w:pos="9000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6F299F" w:rsidRPr="00B53B05" w14:paraId="5FD5816B" w14:textId="77777777" w:rsidTr="001C405D">
        <w:trPr>
          <w:trHeight w:hRule="exact" w:val="435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0F5FD6" w14:textId="77777777" w:rsidR="006F299F" w:rsidRPr="00B53B05" w:rsidRDefault="006F299F" w:rsidP="006F299F">
            <w:pPr>
              <w:tabs>
                <w:tab w:val="right" w:leader="dot" w:pos="9000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3.  </w:t>
            </w:r>
            <w:r w:rsidRPr="00B53B05">
              <w:rPr>
                <w:rFonts w:ascii="Arial" w:hAnsi="Arial"/>
                <w:sz w:val="22"/>
                <w:szCs w:val="22"/>
              </w:rPr>
              <w:t>Description of own research project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02DC7DDF" w14:textId="77777777" w:rsidR="006F299F" w:rsidRPr="00B53B05" w:rsidRDefault="006F299F">
            <w:pPr>
              <w:tabs>
                <w:tab w:val="right" w:leader="dot" w:pos="9000"/>
              </w:tabs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D4772A" w:rsidRPr="00B53B05" w14:paraId="5C7ECCE0" w14:textId="77777777" w:rsidTr="001C405D">
        <w:trPr>
          <w:trHeight w:val="554"/>
        </w:trPr>
        <w:tc>
          <w:tcPr>
            <w:tcW w:w="10348" w:type="dxa"/>
            <w:gridSpan w:val="2"/>
            <w:tcBorders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1CD2C290" w14:textId="77777777" w:rsidR="00D4772A" w:rsidRPr="00B53B05" w:rsidRDefault="00D4772A" w:rsidP="0008698D">
            <w:pPr>
              <w:tabs>
                <w:tab w:val="right" w:leader="dot" w:pos="9000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5F5A0E" w:rsidRPr="00B53B05" w14:paraId="45A9328E" w14:textId="77777777" w:rsidTr="001C405D">
        <w:trPr>
          <w:trHeight w:hRule="exact" w:val="435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0786A0EB" w14:textId="77777777" w:rsidR="005F5A0E" w:rsidRPr="00B53B05" w:rsidRDefault="006F299F">
            <w:pPr>
              <w:tabs>
                <w:tab w:val="right" w:leader="dot" w:pos="9000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  <w:r w:rsidR="005F5A0E" w:rsidRPr="00B53B05">
              <w:rPr>
                <w:rFonts w:ascii="Arial" w:hAnsi="Arial"/>
                <w:sz w:val="22"/>
                <w:szCs w:val="22"/>
              </w:rPr>
              <w:t xml:space="preserve">.  </w:t>
            </w:r>
            <w:r>
              <w:rPr>
                <w:rFonts w:ascii="Arial" w:hAnsi="Arial"/>
                <w:sz w:val="22"/>
                <w:szCs w:val="22"/>
              </w:rPr>
              <w:t>Awareness of current developments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2D80E4B" w14:textId="77777777" w:rsidR="005F5A0E" w:rsidRPr="00B53B05" w:rsidRDefault="005F5A0E">
            <w:pPr>
              <w:tabs>
                <w:tab w:val="right" w:leader="dot" w:pos="9000"/>
              </w:tabs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D4772A" w:rsidRPr="00B53B05" w14:paraId="7170632A" w14:textId="77777777" w:rsidTr="001C405D">
        <w:trPr>
          <w:trHeight w:val="554"/>
        </w:trPr>
        <w:tc>
          <w:tcPr>
            <w:tcW w:w="10348" w:type="dxa"/>
            <w:gridSpan w:val="2"/>
            <w:tcBorders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07054D3A" w14:textId="77777777" w:rsidR="00D4772A" w:rsidRPr="00B53B05" w:rsidRDefault="00D4772A" w:rsidP="0008698D">
            <w:pPr>
              <w:tabs>
                <w:tab w:val="right" w:leader="dot" w:pos="9000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5F5A0E" w:rsidRPr="00B53B05" w14:paraId="7836CE7C" w14:textId="77777777" w:rsidTr="001C405D">
        <w:trPr>
          <w:trHeight w:hRule="exact" w:val="423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7F992BD4" w14:textId="77777777" w:rsidR="005F5A0E" w:rsidRPr="00B53B05" w:rsidRDefault="006F299F" w:rsidP="006F299F">
            <w:pPr>
              <w:tabs>
                <w:tab w:val="right" w:leader="dot" w:pos="9000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</w:t>
            </w:r>
            <w:r w:rsidR="00B53B05">
              <w:rPr>
                <w:rFonts w:ascii="Arial" w:hAnsi="Arial"/>
                <w:sz w:val="22"/>
                <w:szCs w:val="22"/>
              </w:rPr>
              <w:t xml:space="preserve">.  </w:t>
            </w:r>
            <w:r w:rsidR="005F5A0E" w:rsidRPr="00B53B05">
              <w:rPr>
                <w:rFonts w:ascii="Arial" w:hAnsi="Arial"/>
                <w:sz w:val="22"/>
                <w:szCs w:val="22"/>
              </w:rPr>
              <w:t>Overall interview performance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23361AC" w14:textId="77777777" w:rsidR="005F5A0E" w:rsidRPr="00B53B05" w:rsidRDefault="005F5A0E">
            <w:pPr>
              <w:tabs>
                <w:tab w:val="right" w:leader="dot" w:pos="9000"/>
              </w:tabs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D4772A" w:rsidRPr="00B53B05" w14:paraId="2FC5B3B1" w14:textId="77777777" w:rsidTr="001C405D">
        <w:trPr>
          <w:trHeight w:val="556"/>
        </w:trPr>
        <w:tc>
          <w:tcPr>
            <w:tcW w:w="10348" w:type="dxa"/>
            <w:gridSpan w:val="2"/>
            <w:tcBorders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699C646E" w14:textId="77777777" w:rsidR="00D4772A" w:rsidRPr="00B53B05" w:rsidRDefault="00D4772A" w:rsidP="0008698D">
            <w:pPr>
              <w:tabs>
                <w:tab w:val="right" w:leader="dot" w:pos="9000"/>
              </w:tabs>
              <w:rPr>
                <w:rFonts w:ascii="Arial" w:hAnsi="Arial"/>
                <w:sz w:val="22"/>
                <w:szCs w:val="22"/>
              </w:rPr>
            </w:pPr>
          </w:p>
        </w:tc>
      </w:tr>
      <w:tr w:rsidR="00390105" w:rsidRPr="00B53B05" w14:paraId="75020F5E" w14:textId="77777777" w:rsidTr="001C405D">
        <w:trPr>
          <w:trHeight w:val="2111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4E8B5E13" w14:textId="77777777" w:rsidR="00390105" w:rsidRPr="00600EEC" w:rsidRDefault="00390105" w:rsidP="00BF2C87">
            <w:pPr>
              <w:tabs>
                <w:tab w:val="right" w:leader="dot" w:pos="9000"/>
              </w:tabs>
              <w:rPr>
                <w:rFonts w:ascii="Arial" w:hAnsi="Arial"/>
                <w:sz w:val="22"/>
                <w:szCs w:val="22"/>
              </w:rPr>
            </w:pPr>
            <w:r w:rsidRPr="00600EEC">
              <w:rPr>
                <w:rFonts w:ascii="Arial" w:hAnsi="Arial"/>
                <w:sz w:val="22"/>
                <w:szCs w:val="22"/>
              </w:rPr>
              <w:t>Additional comments:</w:t>
            </w:r>
          </w:p>
          <w:p w14:paraId="53A4D166" w14:textId="77777777" w:rsidR="00390105" w:rsidRPr="00B53B05" w:rsidRDefault="00390105" w:rsidP="00D4772A">
            <w:pPr>
              <w:tabs>
                <w:tab w:val="right" w:leader="dot" w:pos="9000"/>
              </w:tabs>
              <w:rPr>
                <w:rFonts w:ascii="Arial" w:hAnsi="Arial"/>
                <w:sz w:val="22"/>
                <w:szCs w:val="22"/>
              </w:rPr>
            </w:pPr>
          </w:p>
        </w:tc>
      </w:tr>
      <w:tr w:rsidR="005F5A0E" w:rsidRPr="00004B47" w14:paraId="7A4E2199" w14:textId="77777777" w:rsidTr="001C405D">
        <w:trPr>
          <w:trHeight w:hRule="exact" w:val="170"/>
        </w:trPr>
        <w:tc>
          <w:tcPr>
            <w:tcW w:w="9781" w:type="dxa"/>
            <w:tcBorders>
              <w:top w:val="single" w:sz="4" w:space="0" w:color="auto"/>
              <w:bottom w:val="single" w:sz="4" w:space="0" w:color="auto"/>
            </w:tcBorders>
          </w:tcPr>
          <w:p w14:paraId="6B1476C4" w14:textId="77777777" w:rsidR="005F5A0E" w:rsidRPr="00004B47" w:rsidRDefault="005F5A0E">
            <w:pPr>
              <w:tabs>
                <w:tab w:val="right" w:leader="dot" w:pos="9000"/>
              </w:tabs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</w:tcPr>
          <w:p w14:paraId="0B1D3385" w14:textId="77777777" w:rsidR="005F5A0E" w:rsidRPr="00004B47" w:rsidRDefault="005F5A0E">
            <w:pPr>
              <w:tabs>
                <w:tab w:val="right" w:leader="dot" w:pos="9000"/>
              </w:tabs>
              <w:jc w:val="center"/>
              <w:rPr>
                <w:rFonts w:ascii="Arial" w:hAnsi="Arial"/>
                <w:sz w:val="10"/>
                <w:szCs w:val="10"/>
              </w:rPr>
            </w:pPr>
          </w:p>
        </w:tc>
      </w:tr>
      <w:tr w:rsidR="005F5A0E" w:rsidRPr="00B53B05" w14:paraId="304B4BD8" w14:textId="77777777" w:rsidTr="001C405D">
        <w:trPr>
          <w:trHeight w:val="45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6BD1D6" w14:textId="77777777" w:rsidR="005F5A0E" w:rsidRPr="00B53B05" w:rsidRDefault="005F5A0E" w:rsidP="00C5490C">
            <w:pPr>
              <w:tabs>
                <w:tab w:val="right" w:leader="dot" w:pos="9000"/>
              </w:tabs>
              <w:rPr>
                <w:rFonts w:ascii="Arial" w:hAnsi="Arial"/>
                <w:sz w:val="22"/>
                <w:szCs w:val="22"/>
              </w:rPr>
            </w:pPr>
            <w:r w:rsidRPr="00B53B05">
              <w:rPr>
                <w:rFonts w:ascii="Arial" w:hAnsi="Arial"/>
                <w:b/>
                <w:sz w:val="22"/>
                <w:szCs w:val="22"/>
              </w:rPr>
              <w:t>FINAL TOTAL</w:t>
            </w:r>
            <w:r w:rsidRPr="00B53B05">
              <w:rPr>
                <w:rFonts w:ascii="Arial" w:hAnsi="Arial"/>
                <w:sz w:val="22"/>
                <w:szCs w:val="22"/>
              </w:rPr>
              <w:t xml:space="preserve"> </w:t>
            </w:r>
            <w:r w:rsidR="00C005DF">
              <w:rPr>
                <w:rFonts w:ascii="Arial" w:hAnsi="Arial"/>
                <w:i/>
                <w:sz w:val="22"/>
                <w:szCs w:val="22"/>
              </w:rPr>
              <w:t xml:space="preserve">(max </w:t>
            </w:r>
            <w:r w:rsidR="00C5490C">
              <w:rPr>
                <w:rFonts w:ascii="Arial" w:hAnsi="Arial"/>
                <w:i/>
                <w:sz w:val="22"/>
                <w:szCs w:val="22"/>
              </w:rPr>
              <w:t>5</w:t>
            </w:r>
            <w:r w:rsidRPr="00B53B05">
              <w:rPr>
                <w:rFonts w:ascii="Arial" w:hAnsi="Arial"/>
                <w:i/>
                <w:sz w:val="22"/>
                <w:szCs w:val="22"/>
              </w:rPr>
              <w:t>0)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5DBDE9" w14:textId="77777777" w:rsidR="005F5A0E" w:rsidRPr="00B53B05" w:rsidRDefault="005F5A0E">
            <w:pPr>
              <w:tabs>
                <w:tab w:val="right" w:leader="dot" w:pos="9000"/>
              </w:tabs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53A959C9" w14:textId="77777777" w:rsidR="00930979" w:rsidRPr="00004B47" w:rsidRDefault="00930979">
      <w:pPr>
        <w:tabs>
          <w:tab w:val="right" w:leader="dot" w:pos="9000"/>
        </w:tabs>
        <w:rPr>
          <w:rFonts w:ascii="Arial" w:hAnsi="Arial"/>
          <w:b/>
          <w:sz w:val="10"/>
          <w:szCs w:val="10"/>
        </w:rPr>
      </w:pP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547"/>
        <w:gridCol w:w="3544"/>
        <w:gridCol w:w="567"/>
        <w:gridCol w:w="3118"/>
        <w:gridCol w:w="567"/>
      </w:tblGrid>
      <w:tr w:rsidR="00614588" w:rsidRPr="00D81B65" w14:paraId="220B5760" w14:textId="77777777" w:rsidTr="000450C6">
        <w:trPr>
          <w:trHeight w:val="612"/>
        </w:trPr>
        <w:tc>
          <w:tcPr>
            <w:tcW w:w="25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E65654" w14:textId="77777777" w:rsidR="00614588" w:rsidRPr="00D4772A" w:rsidRDefault="00614588" w:rsidP="007825B6">
            <w:pPr>
              <w:tabs>
                <w:tab w:val="right" w:leader="dot" w:pos="9000"/>
              </w:tabs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D4772A">
              <w:rPr>
                <w:rFonts w:ascii="Arial" w:hAnsi="Arial"/>
                <w:b/>
                <w:sz w:val="22"/>
                <w:szCs w:val="22"/>
              </w:rPr>
              <w:t>INTERVIEW DECISION</w:t>
            </w:r>
          </w:p>
          <w:p w14:paraId="798A93FA" w14:textId="77777777" w:rsidR="00614588" w:rsidRPr="00D4772A" w:rsidRDefault="008F29E5" w:rsidP="00883E78">
            <w:pPr>
              <w:tabs>
                <w:tab w:val="right" w:leader="dot" w:pos="9000"/>
              </w:tabs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(Please mark relevant box with an</w:t>
            </w:r>
            <w:r w:rsidR="00614588" w:rsidRPr="00D4772A">
              <w:rPr>
                <w:rFonts w:ascii="Arial" w:hAnsi="Arial"/>
                <w:sz w:val="22"/>
                <w:szCs w:val="22"/>
              </w:rPr>
              <w:t xml:space="preserve"> </w:t>
            </w:r>
            <w:r w:rsidR="00614588" w:rsidRPr="00CF4108">
              <w:rPr>
                <w:rFonts w:ascii="Arial" w:hAnsi="Arial"/>
                <w:b/>
                <w:sz w:val="22"/>
                <w:szCs w:val="22"/>
              </w:rPr>
              <w:t>X</w:t>
            </w:r>
            <w:r>
              <w:rPr>
                <w:rFonts w:ascii="Arial" w:hAnsi="Arial"/>
                <w:b/>
                <w:sz w:val="22"/>
                <w:szCs w:val="22"/>
              </w:rPr>
              <w:t>)</w:t>
            </w:r>
          </w:p>
        </w:tc>
        <w:tc>
          <w:tcPr>
            <w:tcW w:w="3544" w:type="dxa"/>
            <w:vMerge w:val="restart"/>
            <w:tcBorders>
              <w:left w:val="single" w:sz="4" w:space="0" w:color="auto"/>
              <w:right w:val="dashSmallGap" w:sz="4" w:space="0" w:color="auto"/>
            </w:tcBorders>
            <w:vAlign w:val="center"/>
          </w:tcPr>
          <w:p w14:paraId="545BD841" w14:textId="77777777" w:rsidR="00614588" w:rsidRPr="00D81B65" w:rsidRDefault="00614588" w:rsidP="007825B6">
            <w:pPr>
              <w:tabs>
                <w:tab w:val="right" w:leader="dot" w:pos="9000"/>
              </w:tabs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Recommend for Academic Offer</w:t>
            </w:r>
          </w:p>
          <w:p w14:paraId="628407F5" w14:textId="77777777" w:rsidR="00614588" w:rsidRPr="008F29E5" w:rsidRDefault="00614588" w:rsidP="007825B6">
            <w:pPr>
              <w:tabs>
                <w:tab w:val="right" w:leader="dot" w:pos="9000"/>
              </w:tabs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8F29E5">
              <w:rPr>
                <w:rFonts w:ascii="Arial" w:hAnsi="Arial"/>
                <w:b/>
                <w:highlight w:val="yellow"/>
              </w:rPr>
              <w:t>Complete next page</w:t>
            </w:r>
          </w:p>
        </w:tc>
        <w:tc>
          <w:tcPr>
            <w:tcW w:w="567" w:type="dxa"/>
            <w:vMerge w:val="restart"/>
            <w:tcBorders>
              <w:left w:val="dashSmallGap" w:sz="4" w:space="0" w:color="auto"/>
              <w:right w:val="single" w:sz="4" w:space="0" w:color="auto"/>
            </w:tcBorders>
            <w:vAlign w:val="center"/>
          </w:tcPr>
          <w:p w14:paraId="7E3233BE" w14:textId="77777777" w:rsidR="00614588" w:rsidRPr="00D81B65" w:rsidRDefault="00614588" w:rsidP="007825B6">
            <w:pPr>
              <w:tabs>
                <w:tab w:val="right" w:leader="dot" w:pos="9000"/>
              </w:tabs>
              <w:jc w:val="center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dashSmallGap" w:sz="4" w:space="0" w:color="auto"/>
            </w:tcBorders>
            <w:vAlign w:val="center"/>
          </w:tcPr>
          <w:p w14:paraId="66F7F5E2" w14:textId="77777777" w:rsidR="00614588" w:rsidRDefault="00614588" w:rsidP="00614588">
            <w:pPr>
              <w:tabs>
                <w:tab w:val="right" w:leader="dot" w:pos="9000"/>
              </w:tabs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Reject on academic grounds</w:t>
            </w:r>
          </w:p>
        </w:tc>
        <w:tc>
          <w:tcPr>
            <w:tcW w:w="567" w:type="dxa"/>
            <w:tcBorders>
              <w:left w:val="dashSmallGap" w:sz="4" w:space="0" w:color="auto"/>
              <w:right w:val="single" w:sz="4" w:space="0" w:color="auto"/>
            </w:tcBorders>
            <w:vAlign w:val="center"/>
          </w:tcPr>
          <w:p w14:paraId="51A0D4AA" w14:textId="77777777" w:rsidR="00614588" w:rsidRPr="00D81B65" w:rsidRDefault="00614588" w:rsidP="007825B6">
            <w:pPr>
              <w:tabs>
                <w:tab w:val="right" w:leader="dot" w:pos="9000"/>
              </w:tabs>
              <w:jc w:val="center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614588" w:rsidRPr="00D81B65" w14:paraId="21A00F9E" w14:textId="77777777" w:rsidTr="000450C6">
        <w:trPr>
          <w:trHeight w:val="564"/>
        </w:trPr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23BAA5" w14:textId="77777777" w:rsidR="00614588" w:rsidRPr="00D81B65" w:rsidRDefault="00614588" w:rsidP="00883E78">
            <w:pPr>
              <w:tabs>
                <w:tab w:val="right" w:leader="dot" w:pos="9000"/>
              </w:tabs>
              <w:jc w:val="center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right w:val="dashSmallGap" w:sz="4" w:space="0" w:color="auto"/>
            </w:tcBorders>
            <w:vAlign w:val="center"/>
          </w:tcPr>
          <w:p w14:paraId="7DBC0B54" w14:textId="77777777" w:rsidR="00614588" w:rsidRPr="00630B20" w:rsidRDefault="00614588" w:rsidP="007825B6">
            <w:pPr>
              <w:tabs>
                <w:tab w:val="right" w:leader="dot" w:pos="9000"/>
              </w:tabs>
              <w:jc w:val="center"/>
              <w:rPr>
                <w:rFonts w:ascii="Arial" w:hAnsi="Arial"/>
                <w:b/>
              </w:rPr>
            </w:pPr>
          </w:p>
        </w:tc>
        <w:tc>
          <w:tcPr>
            <w:tcW w:w="567" w:type="dxa"/>
            <w:vMerge/>
            <w:tcBorders>
              <w:left w:val="dashSmallGap" w:sz="4" w:space="0" w:color="auto"/>
              <w:right w:val="single" w:sz="4" w:space="0" w:color="auto"/>
            </w:tcBorders>
            <w:vAlign w:val="center"/>
          </w:tcPr>
          <w:p w14:paraId="320B88FB" w14:textId="77777777" w:rsidR="00614588" w:rsidRPr="00D81B65" w:rsidRDefault="00614588" w:rsidP="007825B6">
            <w:pPr>
              <w:tabs>
                <w:tab w:val="right" w:leader="dot" w:pos="9000"/>
              </w:tabs>
              <w:jc w:val="center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dashSmallGap" w:sz="4" w:space="0" w:color="auto"/>
            </w:tcBorders>
            <w:vAlign w:val="center"/>
          </w:tcPr>
          <w:p w14:paraId="7F92DB93" w14:textId="77777777" w:rsidR="00614588" w:rsidRPr="00614588" w:rsidRDefault="00614588" w:rsidP="00614588">
            <w:pPr>
              <w:tabs>
                <w:tab w:val="right" w:leader="dot" w:pos="9000"/>
              </w:tabs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Not suitable for supervisor/research area</w:t>
            </w:r>
          </w:p>
        </w:tc>
        <w:tc>
          <w:tcPr>
            <w:tcW w:w="567" w:type="dxa"/>
            <w:tcBorders>
              <w:left w:val="dashSmallGap" w:sz="4" w:space="0" w:color="auto"/>
              <w:right w:val="single" w:sz="4" w:space="0" w:color="auto"/>
            </w:tcBorders>
            <w:vAlign w:val="center"/>
          </w:tcPr>
          <w:p w14:paraId="3FFE80CD" w14:textId="77777777" w:rsidR="00614588" w:rsidRPr="00D81B65" w:rsidRDefault="00614588" w:rsidP="007825B6">
            <w:pPr>
              <w:tabs>
                <w:tab w:val="right" w:leader="dot" w:pos="9000"/>
              </w:tabs>
              <w:jc w:val="center"/>
              <w:rPr>
                <w:rFonts w:ascii="Arial" w:hAnsi="Arial"/>
                <w:b/>
                <w:sz w:val="22"/>
                <w:szCs w:val="22"/>
              </w:rPr>
            </w:pPr>
          </w:p>
        </w:tc>
      </w:tr>
    </w:tbl>
    <w:p w14:paraId="1483DD65" w14:textId="77777777" w:rsidR="00930979" w:rsidRPr="00004B47" w:rsidRDefault="00930979">
      <w:pPr>
        <w:tabs>
          <w:tab w:val="right" w:leader="dot" w:pos="9000"/>
        </w:tabs>
        <w:rPr>
          <w:rFonts w:ascii="Arial" w:hAnsi="Arial"/>
          <w:sz w:val="10"/>
          <w:szCs w:val="10"/>
        </w:rPr>
      </w:pPr>
    </w:p>
    <w:tbl>
      <w:tblPr>
        <w:tblW w:w="103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7654"/>
      </w:tblGrid>
      <w:tr w:rsidR="00DC5E46" w:rsidRPr="003C781B" w14:paraId="7EC328B9" w14:textId="77777777" w:rsidTr="000450C6">
        <w:trPr>
          <w:trHeight w:val="560"/>
        </w:trPr>
        <w:tc>
          <w:tcPr>
            <w:tcW w:w="2689" w:type="dxa"/>
            <w:shd w:val="clear" w:color="auto" w:fill="auto"/>
            <w:vAlign w:val="center"/>
          </w:tcPr>
          <w:p w14:paraId="21D119A0" w14:textId="77777777" w:rsidR="00DC5E46" w:rsidRPr="00DD36AB" w:rsidRDefault="00DC5E46" w:rsidP="008F29E5">
            <w:pPr>
              <w:tabs>
                <w:tab w:val="right" w:leader="dot" w:pos="9000"/>
              </w:tabs>
              <w:rPr>
                <w:rFonts w:ascii="Arial" w:hAnsi="Arial"/>
                <w:b/>
                <w:sz w:val="22"/>
                <w:szCs w:val="22"/>
              </w:rPr>
            </w:pPr>
            <w:r w:rsidRPr="00DD36AB">
              <w:rPr>
                <w:rFonts w:ascii="Arial" w:hAnsi="Arial"/>
                <w:b/>
                <w:sz w:val="22"/>
                <w:szCs w:val="22"/>
              </w:rPr>
              <w:t xml:space="preserve">Name of </w:t>
            </w:r>
            <w:r w:rsidR="008F29E5">
              <w:rPr>
                <w:rFonts w:ascii="Arial" w:hAnsi="Arial"/>
                <w:b/>
                <w:sz w:val="22"/>
                <w:szCs w:val="22"/>
              </w:rPr>
              <w:t>Interviewer</w:t>
            </w:r>
            <w:r w:rsidRPr="00DD36AB">
              <w:rPr>
                <w:rFonts w:ascii="Arial" w:hAnsi="Arial"/>
                <w:b/>
                <w:sz w:val="22"/>
                <w:szCs w:val="22"/>
              </w:rPr>
              <w:t xml:space="preserve"> completing form</w:t>
            </w:r>
          </w:p>
        </w:tc>
        <w:tc>
          <w:tcPr>
            <w:tcW w:w="7654" w:type="dxa"/>
            <w:shd w:val="clear" w:color="auto" w:fill="auto"/>
          </w:tcPr>
          <w:p w14:paraId="6DD0CFDC" w14:textId="77777777" w:rsidR="00DC5E46" w:rsidRPr="003C781B" w:rsidRDefault="00DC5E46" w:rsidP="003C781B">
            <w:pPr>
              <w:tabs>
                <w:tab w:val="right" w:leader="dot" w:pos="9000"/>
              </w:tabs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1FFE4083" w14:textId="77777777" w:rsidR="00930979" w:rsidRPr="004C16E9" w:rsidRDefault="00930979">
      <w:pPr>
        <w:tabs>
          <w:tab w:val="right" w:leader="dot" w:pos="9000"/>
        </w:tabs>
        <w:rPr>
          <w:rFonts w:ascii="Arial" w:hAnsi="Arial"/>
          <w:sz w:val="6"/>
          <w:szCs w:val="6"/>
        </w:rPr>
      </w:pPr>
    </w:p>
    <w:p w14:paraId="77FDAC71" w14:textId="77777777" w:rsidR="002403BA" w:rsidRPr="00223FF5" w:rsidRDefault="002403BA" w:rsidP="002403BA">
      <w:pPr>
        <w:pStyle w:val="BodyText"/>
        <w:rPr>
          <w:b w:val="0"/>
          <w:sz w:val="22"/>
          <w:szCs w:val="22"/>
        </w:rPr>
      </w:pPr>
      <w:r w:rsidRPr="00223FF5">
        <w:rPr>
          <w:b w:val="0"/>
          <w:sz w:val="22"/>
          <w:szCs w:val="22"/>
        </w:rPr>
        <w:t xml:space="preserve">Please return this sheet to </w:t>
      </w:r>
      <w:r w:rsidR="00DC5E46" w:rsidRPr="00223FF5">
        <w:rPr>
          <w:b w:val="0"/>
          <w:sz w:val="22"/>
          <w:szCs w:val="22"/>
        </w:rPr>
        <w:t xml:space="preserve">Doctoral College Admissions </w:t>
      </w:r>
      <w:r w:rsidRPr="00223FF5">
        <w:rPr>
          <w:b w:val="0"/>
          <w:sz w:val="22"/>
          <w:szCs w:val="22"/>
        </w:rPr>
        <w:t>as soon as possible after the interview</w:t>
      </w:r>
      <w:r w:rsidR="000B4B8E" w:rsidRPr="00223FF5">
        <w:rPr>
          <w:b w:val="0"/>
          <w:sz w:val="22"/>
          <w:szCs w:val="22"/>
        </w:rPr>
        <w:t>.</w:t>
      </w:r>
      <w:r w:rsidRPr="00223FF5">
        <w:rPr>
          <w:b w:val="0"/>
          <w:sz w:val="22"/>
          <w:szCs w:val="22"/>
        </w:rPr>
        <w:t xml:space="preserve"> </w:t>
      </w:r>
    </w:p>
    <w:p w14:paraId="59CD567F" w14:textId="77777777" w:rsidR="0056272B" w:rsidRPr="00E0367B" w:rsidRDefault="0056272B" w:rsidP="0056272B">
      <w:pPr>
        <w:pStyle w:val="BodyText"/>
        <w:rPr>
          <w:sz w:val="20"/>
        </w:rPr>
      </w:pPr>
      <w:r w:rsidRPr="00223FF5">
        <w:rPr>
          <w:sz w:val="20"/>
        </w:rPr>
        <w:t>MaPS:</w:t>
      </w:r>
      <w:r w:rsidRPr="00E0367B">
        <w:rPr>
          <w:sz w:val="20"/>
        </w:rPr>
        <w:t xml:space="preserve">  </w:t>
      </w:r>
      <w:hyperlink r:id="rId12" w:history="1">
        <w:r w:rsidRPr="00E0367B">
          <w:rPr>
            <w:rStyle w:val="Hyperlink"/>
            <w:sz w:val="20"/>
          </w:rPr>
          <w:t>maps.pgr.admissions@leeds.ac.uk</w:t>
        </w:r>
      </w:hyperlink>
      <w:r w:rsidRPr="00E0367B">
        <w:rPr>
          <w:sz w:val="20"/>
        </w:rPr>
        <w:t xml:space="preserve">  /  Engineering:  </w:t>
      </w:r>
      <w:hyperlink r:id="rId13" w:history="1">
        <w:r w:rsidRPr="00E0367B">
          <w:rPr>
            <w:rStyle w:val="Hyperlink"/>
            <w:sz w:val="20"/>
          </w:rPr>
          <w:t>phd@engineering.leeds.ac.uk</w:t>
        </w:r>
      </w:hyperlink>
    </w:p>
    <w:p w14:paraId="357C3242" w14:textId="77777777" w:rsidR="0056272B" w:rsidRPr="007C2230" w:rsidRDefault="0056272B" w:rsidP="002403BA">
      <w:pPr>
        <w:pStyle w:val="BodyText"/>
        <w:rPr>
          <w:sz w:val="20"/>
          <w:szCs w:val="16"/>
        </w:rPr>
      </w:pPr>
    </w:p>
    <w:p w14:paraId="78A0EBEF" w14:textId="77777777" w:rsidR="00FD6ED2" w:rsidRDefault="002403BA" w:rsidP="002403BA">
      <w:pPr>
        <w:pStyle w:val="BodyText"/>
        <w:rPr>
          <w:sz w:val="22"/>
          <w:szCs w:val="22"/>
        </w:rPr>
        <w:sectPr w:rsidR="00FD6ED2" w:rsidSect="00381647">
          <w:pgSz w:w="11909" w:h="16834" w:code="9"/>
          <w:pgMar w:top="426" w:right="907" w:bottom="238" w:left="907" w:header="720" w:footer="720" w:gutter="0"/>
          <w:cols w:space="720"/>
          <w:docGrid w:linePitch="272"/>
        </w:sectPr>
      </w:pPr>
      <w:r>
        <w:rPr>
          <w:sz w:val="22"/>
          <w:szCs w:val="22"/>
        </w:rPr>
        <w:t xml:space="preserve">If recommending for an offer, </w:t>
      </w:r>
      <w:r w:rsidRPr="00056BEF">
        <w:rPr>
          <w:sz w:val="22"/>
          <w:szCs w:val="22"/>
          <w:u w:val="single"/>
        </w:rPr>
        <w:t xml:space="preserve">please complete </w:t>
      </w:r>
      <w:r w:rsidR="0093776E" w:rsidRPr="00056BEF">
        <w:rPr>
          <w:sz w:val="22"/>
          <w:szCs w:val="22"/>
          <w:u w:val="single"/>
        </w:rPr>
        <w:t xml:space="preserve">the </w:t>
      </w:r>
      <w:r w:rsidR="00D4772A" w:rsidRPr="00056BEF">
        <w:rPr>
          <w:sz w:val="22"/>
          <w:szCs w:val="22"/>
          <w:u w:val="single"/>
        </w:rPr>
        <w:t xml:space="preserve">SUPERVISOR RECOMMENDATION </w:t>
      </w:r>
      <w:r w:rsidR="0093776E" w:rsidRPr="00056BEF">
        <w:rPr>
          <w:sz w:val="22"/>
          <w:szCs w:val="22"/>
          <w:u w:val="single"/>
        </w:rPr>
        <w:t>section</w:t>
      </w:r>
      <w:r w:rsidR="0093776E">
        <w:rPr>
          <w:sz w:val="22"/>
          <w:szCs w:val="22"/>
        </w:rPr>
        <w:t xml:space="preserve"> (see </w:t>
      </w:r>
      <w:r w:rsidR="00C7402E">
        <w:rPr>
          <w:sz w:val="22"/>
          <w:szCs w:val="22"/>
        </w:rPr>
        <w:t>next page)</w:t>
      </w:r>
      <w:r w:rsidR="0093776E">
        <w:rPr>
          <w:sz w:val="22"/>
          <w:szCs w:val="22"/>
        </w:rPr>
        <w:t>.</w:t>
      </w:r>
    </w:p>
    <w:tbl>
      <w:tblPr>
        <w:tblpPr w:leftFromText="180" w:rightFromText="180" w:vertAnchor="text" w:tblpY="-519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7"/>
        <w:gridCol w:w="3969"/>
      </w:tblGrid>
      <w:tr w:rsidR="00381647" w14:paraId="2E6B5683" w14:textId="77777777" w:rsidTr="00381647"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88277C" w14:textId="77777777" w:rsidR="00381647" w:rsidRPr="007B1243" w:rsidRDefault="00381647" w:rsidP="0038164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004B47">
              <w:rPr>
                <w:rFonts w:ascii="Arial" w:hAnsi="Arial" w:cs="Arial"/>
                <w:sz w:val="28"/>
                <w:szCs w:val="28"/>
              </w:rPr>
              <w:lastRenderedPageBreak/>
              <w:t xml:space="preserve">Faculty of </w:t>
            </w:r>
            <w:r>
              <w:rPr>
                <w:rFonts w:ascii="Arial" w:hAnsi="Arial" w:cs="Arial"/>
                <w:sz w:val="28"/>
                <w:szCs w:val="28"/>
              </w:rPr>
              <w:t xml:space="preserve">Engineering </w:t>
            </w:r>
            <w:r w:rsidRPr="00004B47">
              <w:rPr>
                <w:rFonts w:ascii="Arial" w:hAnsi="Arial" w:cs="Arial"/>
                <w:sz w:val="28"/>
                <w:szCs w:val="28"/>
              </w:rPr>
              <w:t>and Physical Sciences</w:t>
            </w:r>
          </w:p>
          <w:p w14:paraId="125F9D09" w14:textId="77777777" w:rsidR="00381647" w:rsidRPr="00D81B65" w:rsidRDefault="00381647" w:rsidP="0038164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Doctoral College</w:t>
            </w:r>
            <w:r w:rsidR="00963C1D">
              <w:rPr>
                <w:rFonts w:ascii="Arial" w:hAnsi="Arial" w:cs="Arial"/>
                <w:sz w:val="18"/>
                <w:szCs w:val="18"/>
              </w:rPr>
              <w:t xml:space="preserve"> Admissions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791825B4" w14:textId="77777777" w:rsidR="00381647" w:rsidRDefault="00381647" w:rsidP="0038164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F12A52B" wp14:editId="395747C6">
                  <wp:extent cx="1828800" cy="650875"/>
                  <wp:effectExtent l="0" t="0" r="0" b="0"/>
                  <wp:docPr id="2" name="Picture 2" descr="LeedsUni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eedsUni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647" w14:paraId="1F37841F" w14:textId="77777777" w:rsidTr="00381647">
        <w:trPr>
          <w:trHeight w:val="160"/>
        </w:trPr>
        <w:tc>
          <w:tcPr>
            <w:tcW w:w="6487" w:type="dxa"/>
            <w:tcBorders>
              <w:top w:val="nil"/>
              <w:left w:val="nil"/>
              <w:right w:val="nil"/>
            </w:tcBorders>
            <w:vAlign w:val="bottom"/>
          </w:tcPr>
          <w:p w14:paraId="66E2BD9F" w14:textId="77777777" w:rsidR="00381647" w:rsidRPr="00381647" w:rsidRDefault="00381647" w:rsidP="00381647">
            <w:pPr>
              <w:spacing w:line="276" w:lineRule="auto"/>
              <w:rPr>
                <w:rFonts w:ascii="Arial" w:hAnsi="Arial" w:cs="Arial"/>
                <w:sz w:val="12"/>
                <w:szCs w:val="28"/>
              </w:rPr>
            </w:pP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</w:tcPr>
          <w:p w14:paraId="23917B65" w14:textId="77777777" w:rsidR="00381647" w:rsidRDefault="00381647" w:rsidP="00381647">
            <w:pPr>
              <w:jc w:val="right"/>
              <w:rPr>
                <w:noProof/>
              </w:rPr>
            </w:pPr>
          </w:p>
        </w:tc>
      </w:tr>
    </w:tbl>
    <w:p w14:paraId="2FD4561B" w14:textId="77777777" w:rsidR="002403BA" w:rsidRDefault="002403BA" w:rsidP="002403BA">
      <w:pPr>
        <w:pStyle w:val="BodyText"/>
        <w:rPr>
          <w:sz w:val="22"/>
          <w:szCs w:val="22"/>
        </w:rPr>
      </w:pPr>
    </w:p>
    <w:p w14:paraId="7FF8102A" w14:textId="77777777" w:rsidR="003A78DF" w:rsidRPr="008A76FA" w:rsidRDefault="005644B7" w:rsidP="003A78DF">
      <w:pPr>
        <w:pStyle w:val="Heading1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PGR </w:t>
      </w:r>
      <w:r w:rsidRPr="008A76FA">
        <w:rPr>
          <w:sz w:val="32"/>
          <w:szCs w:val="32"/>
        </w:rPr>
        <w:t>Admissions</w:t>
      </w:r>
      <w:r>
        <w:rPr>
          <w:sz w:val="32"/>
          <w:szCs w:val="32"/>
        </w:rPr>
        <w:t xml:space="preserve">: </w:t>
      </w:r>
      <w:r w:rsidR="003A78DF">
        <w:rPr>
          <w:sz w:val="32"/>
          <w:szCs w:val="32"/>
        </w:rPr>
        <w:t>Supervisor Recommendation</w:t>
      </w:r>
    </w:p>
    <w:p w14:paraId="6A910A99" w14:textId="77777777" w:rsidR="003A78DF" w:rsidRDefault="00FC4176" w:rsidP="002403BA">
      <w:pPr>
        <w:pStyle w:val="BodyText"/>
        <w:rPr>
          <w:rFonts w:cs="Arial"/>
          <w:i w:val="0"/>
          <w:sz w:val="22"/>
          <w:szCs w:val="22"/>
        </w:rPr>
      </w:pPr>
      <w:r>
        <w:rPr>
          <w:rFonts w:cs="Arial"/>
          <w:i w:val="0"/>
          <w:sz w:val="22"/>
          <w:szCs w:val="22"/>
        </w:rPr>
        <w:t>Please complete all sections where applicable.</w:t>
      </w:r>
    </w:p>
    <w:tbl>
      <w:tblPr>
        <w:tblW w:w="10206" w:type="dxa"/>
        <w:tblLayout w:type="fixed"/>
        <w:tblLook w:val="0000" w:firstRow="0" w:lastRow="0" w:firstColumn="0" w:lastColumn="0" w:noHBand="0" w:noVBand="0"/>
      </w:tblPr>
      <w:tblGrid>
        <w:gridCol w:w="2376"/>
        <w:gridCol w:w="34"/>
        <w:gridCol w:w="533"/>
        <w:gridCol w:w="34"/>
        <w:gridCol w:w="533"/>
        <w:gridCol w:w="200"/>
        <w:gridCol w:w="636"/>
        <w:gridCol w:w="15"/>
        <w:gridCol w:w="175"/>
        <w:gridCol w:w="426"/>
        <w:gridCol w:w="82"/>
        <w:gridCol w:w="796"/>
        <w:gridCol w:w="256"/>
        <w:gridCol w:w="283"/>
        <w:gridCol w:w="765"/>
        <w:gridCol w:w="227"/>
        <w:gridCol w:w="142"/>
        <w:gridCol w:w="142"/>
        <w:gridCol w:w="533"/>
        <w:gridCol w:w="260"/>
        <w:gridCol w:w="466"/>
        <w:gridCol w:w="17"/>
        <w:gridCol w:w="249"/>
        <w:gridCol w:w="1026"/>
      </w:tblGrid>
      <w:tr w:rsidR="003610BE" w:rsidRPr="003A78DF" w14:paraId="2172010A" w14:textId="77777777" w:rsidTr="00DB0661">
        <w:trPr>
          <w:trHeight w:hRule="exact" w:val="454"/>
        </w:trPr>
        <w:tc>
          <w:tcPr>
            <w:tcW w:w="2376" w:type="dxa"/>
            <w:shd w:val="pct10" w:color="auto" w:fill="auto"/>
            <w:vAlign w:val="center"/>
          </w:tcPr>
          <w:p w14:paraId="59508CC9" w14:textId="77777777" w:rsidR="003610BE" w:rsidRPr="003A78DF" w:rsidRDefault="003610BE" w:rsidP="002357A9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Applicant’s Name:</w:t>
            </w:r>
          </w:p>
        </w:tc>
        <w:tc>
          <w:tcPr>
            <w:tcW w:w="400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5E8DE" w14:textId="77777777" w:rsidR="003610BE" w:rsidRPr="003A78DF" w:rsidRDefault="003610BE" w:rsidP="002357A9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76" w:type="dxa"/>
            <w:gridSpan w:val="4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9334B10" w14:textId="77777777" w:rsidR="003610BE" w:rsidRPr="00D02DB3" w:rsidRDefault="003610BE" w:rsidP="008F29E5">
            <w:pPr>
              <w:rPr>
                <w:rFonts w:ascii="Arial" w:hAnsi="Arial"/>
                <w:sz w:val="22"/>
                <w:szCs w:val="22"/>
              </w:rPr>
            </w:pPr>
            <w:r w:rsidRPr="00D02DB3">
              <w:rPr>
                <w:rFonts w:ascii="Arial" w:hAnsi="Arial"/>
                <w:sz w:val="22"/>
                <w:szCs w:val="22"/>
              </w:rPr>
              <w:t xml:space="preserve">Student </w:t>
            </w:r>
            <w:r w:rsidR="008F29E5">
              <w:rPr>
                <w:rFonts w:ascii="Arial" w:hAnsi="Arial"/>
                <w:sz w:val="22"/>
                <w:szCs w:val="22"/>
              </w:rPr>
              <w:t>I</w:t>
            </w:r>
            <w:r w:rsidRPr="00D02DB3">
              <w:rPr>
                <w:rFonts w:ascii="Arial" w:hAnsi="Arial"/>
                <w:sz w:val="22"/>
                <w:szCs w:val="22"/>
              </w:rPr>
              <w:t>D</w:t>
            </w:r>
          </w:p>
        </w:tc>
        <w:tc>
          <w:tcPr>
            <w:tcW w:w="2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38A6A" w14:textId="77777777" w:rsidR="003610BE" w:rsidRPr="00D94334" w:rsidRDefault="003610BE" w:rsidP="002357A9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3610BE" w:rsidRPr="003A78DF" w14:paraId="3C2A18DF" w14:textId="77777777" w:rsidTr="00DB0661">
        <w:trPr>
          <w:trHeight w:hRule="exact" w:val="170"/>
        </w:trPr>
        <w:tc>
          <w:tcPr>
            <w:tcW w:w="10206" w:type="dxa"/>
            <w:gridSpan w:val="24"/>
            <w:vAlign w:val="center"/>
          </w:tcPr>
          <w:p w14:paraId="2D9EB247" w14:textId="77777777" w:rsidR="003610BE" w:rsidRPr="003A78DF" w:rsidRDefault="003610BE" w:rsidP="002357A9">
            <w:pPr>
              <w:tabs>
                <w:tab w:val="left" w:pos="284"/>
              </w:tabs>
              <w:rPr>
                <w:sz w:val="22"/>
                <w:szCs w:val="22"/>
              </w:rPr>
            </w:pPr>
          </w:p>
        </w:tc>
      </w:tr>
      <w:tr w:rsidR="00014CC8" w:rsidRPr="003A78DF" w14:paraId="4B9059D8" w14:textId="77777777" w:rsidTr="00DB0661">
        <w:trPr>
          <w:trHeight w:hRule="exact" w:val="454"/>
        </w:trPr>
        <w:tc>
          <w:tcPr>
            <w:tcW w:w="2376" w:type="dxa"/>
            <w:shd w:val="pct10" w:color="auto" w:fill="auto"/>
            <w:vAlign w:val="center"/>
          </w:tcPr>
          <w:p w14:paraId="3608FD00" w14:textId="77777777" w:rsidR="00014CC8" w:rsidRPr="003A78DF" w:rsidRDefault="00014CC8" w:rsidP="00CE7F68">
            <w:pPr>
              <w:rPr>
                <w:rFonts w:ascii="Arial" w:hAnsi="Arial"/>
                <w:sz w:val="22"/>
                <w:szCs w:val="22"/>
              </w:rPr>
            </w:pPr>
            <w:r w:rsidRPr="003A78DF">
              <w:rPr>
                <w:rFonts w:ascii="Arial" w:hAnsi="Arial"/>
                <w:sz w:val="22"/>
                <w:szCs w:val="22"/>
              </w:rPr>
              <w:t>Proposed Start Date:</w:t>
            </w:r>
          </w:p>
        </w:tc>
        <w:tc>
          <w:tcPr>
            <w:tcW w:w="1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EC89D" w14:textId="77777777" w:rsidR="00014CC8" w:rsidRPr="003A78DF" w:rsidRDefault="00014CC8" w:rsidP="00014CC8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  <w:r w:rsidRPr="00014CC8">
              <w:rPr>
                <w:rFonts w:ascii="Arial" w:hAnsi="Arial"/>
                <w:sz w:val="22"/>
                <w:szCs w:val="22"/>
                <w:vertAlign w:val="superscript"/>
              </w:rPr>
              <w:t>st</w:t>
            </w:r>
            <w:r>
              <w:rPr>
                <w:rFonts w:ascii="Arial" w:hAnsi="Arial"/>
                <w:sz w:val="22"/>
                <w:szCs w:val="22"/>
              </w:rPr>
              <w:t xml:space="preserve"> Oct    </w:t>
            </w:r>
            <w:r w:rsidRPr="003A78DF">
              <w:rPr>
                <w:rFonts w:ascii="Arial" w:hAnsi="Arial"/>
                <w:sz w:val="22"/>
                <w:szCs w:val="22"/>
              </w:rPr>
              <w:sym w:font="Wingdings" w:char="F0A8"/>
            </w:r>
          </w:p>
        </w:tc>
        <w:tc>
          <w:tcPr>
            <w:tcW w:w="1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2D9D2" w14:textId="77777777" w:rsidR="00014CC8" w:rsidRPr="003A78DF" w:rsidRDefault="00014CC8" w:rsidP="00014CC8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  <w:r w:rsidRPr="00014CC8">
              <w:rPr>
                <w:rFonts w:ascii="Arial" w:hAnsi="Arial"/>
                <w:sz w:val="22"/>
                <w:szCs w:val="22"/>
                <w:vertAlign w:val="superscript"/>
              </w:rPr>
              <w:t>st</w:t>
            </w:r>
            <w:r>
              <w:rPr>
                <w:rFonts w:ascii="Arial" w:hAnsi="Arial"/>
                <w:sz w:val="22"/>
                <w:szCs w:val="22"/>
              </w:rPr>
              <w:t xml:space="preserve"> Feb   </w:t>
            </w:r>
            <w:r w:rsidRPr="003A78DF">
              <w:rPr>
                <w:rFonts w:ascii="Arial" w:hAnsi="Arial"/>
                <w:sz w:val="22"/>
                <w:szCs w:val="22"/>
              </w:rPr>
              <w:sym w:font="Wingdings" w:char="F0A8"/>
            </w:r>
          </w:p>
        </w:tc>
        <w:tc>
          <w:tcPr>
            <w:tcW w:w="23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B1C44" w14:textId="77777777" w:rsidR="00014CC8" w:rsidRDefault="00014CC8" w:rsidP="00F531A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Other:</w:t>
            </w:r>
          </w:p>
          <w:p w14:paraId="60E82169" w14:textId="77777777" w:rsidR="000971E5" w:rsidRPr="000971E5" w:rsidRDefault="000971E5" w:rsidP="00F531A5">
            <w:pPr>
              <w:rPr>
                <w:rFonts w:ascii="Arial" w:hAnsi="Arial"/>
                <w:sz w:val="14"/>
                <w:szCs w:val="22"/>
              </w:rPr>
            </w:pPr>
            <w:r w:rsidRPr="000971E5">
              <w:rPr>
                <w:rFonts w:ascii="Arial" w:hAnsi="Arial"/>
                <w:sz w:val="16"/>
                <w:szCs w:val="22"/>
              </w:rPr>
              <w:t>(Visitors)</w:t>
            </w:r>
          </w:p>
        </w:tc>
        <w:tc>
          <w:tcPr>
            <w:tcW w:w="2835" w:type="dxa"/>
            <w:gridSpan w:val="8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4456A8A3" w14:textId="77777777" w:rsidR="00014CC8" w:rsidRPr="00014CC8" w:rsidRDefault="00014CC8" w:rsidP="00D2024D">
            <w:pPr>
              <w:rPr>
                <w:rFonts w:ascii="Arial" w:hAnsi="Arial" w:cs="Arial"/>
                <w:i/>
              </w:rPr>
            </w:pPr>
            <w:r w:rsidRPr="00014CC8">
              <w:rPr>
                <w:rFonts w:ascii="Arial" w:hAnsi="Arial" w:cs="Arial"/>
                <w:i/>
                <w:sz w:val="18"/>
              </w:rPr>
              <w:t>‘Other’ to be used for Visitors</w:t>
            </w:r>
          </w:p>
        </w:tc>
      </w:tr>
      <w:tr w:rsidR="003A78DF" w:rsidRPr="003A78DF" w14:paraId="7D8D851E" w14:textId="77777777" w:rsidTr="00DB0661">
        <w:trPr>
          <w:trHeight w:hRule="exact" w:val="170"/>
        </w:trPr>
        <w:tc>
          <w:tcPr>
            <w:tcW w:w="10206" w:type="dxa"/>
            <w:gridSpan w:val="24"/>
            <w:vAlign w:val="center"/>
          </w:tcPr>
          <w:p w14:paraId="7BD38B22" w14:textId="77777777" w:rsidR="003A78DF" w:rsidRPr="003A78DF" w:rsidRDefault="003A78DF" w:rsidP="00CE7F68">
            <w:pPr>
              <w:tabs>
                <w:tab w:val="left" w:pos="284"/>
              </w:tabs>
              <w:rPr>
                <w:sz w:val="22"/>
                <w:szCs w:val="22"/>
              </w:rPr>
            </w:pPr>
          </w:p>
        </w:tc>
      </w:tr>
      <w:tr w:rsidR="00BA7D03" w:rsidRPr="003A78DF" w14:paraId="1B347F8B" w14:textId="77777777" w:rsidTr="00DB0661">
        <w:trPr>
          <w:trHeight w:val="607"/>
        </w:trPr>
        <w:tc>
          <w:tcPr>
            <w:tcW w:w="2376" w:type="dxa"/>
            <w:shd w:val="pct10" w:color="auto" w:fill="auto"/>
            <w:vAlign w:val="center"/>
          </w:tcPr>
          <w:p w14:paraId="3938D426" w14:textId="77777777" w:rsidR="00441609" w:rsidRPr="003A78DF" w:rsidRDefault="00441609" w:rsidP="00CE7F68">
            <w:pPr>
              <w:rPr>
                <w:rFonts w:ascii="Arial" w:hAnsi="Arial"/>
                <w:sz w:val="22"/>
                <w:szCs w:val="22"/>
              </w:rPr>
            </w:pPr>
            <w:r w:rsidRPr="003A78DF">
              <w:rPr>
                <w:rFonts w:ascii="Arial" w:hAnsi="Arial"/>
                <w:sz w:val="22"/>
                <w:szCs w:val="22"/>
              </w:rPr>
              <w:t>Degree Category: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F8035" w14:textId="77777777" w:rsidR="00441609" w:rsidRPr="003A78DF" w:rsidRDefault="00441609" w:rsidP="00FE76AA">
            <w:pPr>
              <w:rPr>
                <w:rFonts w:ascii="Arial" w:hAnsi="Arial"/>
                <w:sz w:val="22"/>
                <w:szCs w:val="22"/>
              </w:rPr>
            </w:pPr>
            <w:r w:rsidRPr="003A78DF">
              <w:rPr>
                <w:rFonts w:ascii="Arial" w:hAnsi="Arial"/>
                <w:sz w:val="22"/>
                <w:szCs w:val="22"/>
              </w:rPr>
              <w:t xml:space="preserve">PhD  </w:t>
            </w:r>
            <w:r w:rsidRPr="00FE76AA">
              <w:rPr>
                <w:rFonts w:ascii="Arial" w:hAnsi="Arial"/>
                <w:sz w:val="36"/>
                <w:szCs w:val="22"/>
              </w:rPr>
              <w:t xml:space="preserve"> </w:t>
            </w:r>
            <w:r w:rsidRPr="003A78DF">
              <w:rPr>
                <w:rFonts w:ascii="Arial" w:hAnsi="Arial"/>
                <w:sz w:val="22"/>
                <w:szCs w:val="22"/>
              </w:rPr>
              <w:sym w:font="Wingdings" w:char="F0A8"/>
            </w:r>
          </w:p>
        </w:tc>
        <w:tc>
          <w:tcPr>
            <w:tcW w:w="14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65941" w14:textId="77777777" w:rsidR="00441609" w:rsidRPr="003A78DF" w:rsidRDefault="00381647" w:rsidP="00CE7F68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MSc by Research</w:t>
            </w:r>
            <w:r w:rsidR="00441609" w:rsidRPr="003A78DF">
              <w:rPr>
                <w:rFonts w:ascii="Arial" w:hAnsi="Arial"/>
                <w:sz w:val="22"/>
                <w:szCs w:val="22"/>
              </w:rPr>
              <w:t xml:space="preserve"> </w:t>
            </w:r>
            <w:r w:rsidR="00441609" w:rsidRPr="003A78DF">
              <w:rPr>
                <w:rFonts w:ascii="Arial" w:hAnsi="Arial"/>
                <w:sz w:val="22"/>
                <w:szCs w:val="22"/>
              </w:rPr>
              <w:sym w:font="Wingdings" w:char="F0A8"/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AF0F3" w14:textId="77777777" w:rsidR="00441609" w:rsidRPr="003A78DF" w:rsidRDefault="00441609" w:rsidP="00CE7F68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Visiting student  </w:t>
            </w:r>
            <w:r w:rsidRPr="003A78DF">
              <w:rPr>
                <w:rFonts w:ascii="Arial" w:hAnsi="Arial"/>
                <w:sz w:val="22"/>
                <w:szCs w:val="22"/>
              </w:rPr>
              <w:sym w:font="Wingdings" w:char="F0A8"/>
            </w:r>
          </w:p>
        </w:tc>
        <w:tc>
          <w:tcPr>
            <w:tcW w:w="1276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CEA680E" w14:textId="77777777" w:rsidR="00441609" w:rsidRPr="003A78DF" w:rsidRDefault="00441609" w:rsidP="00CE7F68">
            <w:pPr>
              <w:jc w:val="right"/>
              <w:rPr>
                <w:rFonts w:ascii="Arial" w:hAnsi="Arial"/>
                <w:sz w:val="22"/>
                <w:szCs w:val="22"/>
              </w:rPr>
            </w:pPr>
            <w:r w:rsidRPr="003A78DF">
              <w:rPr>
                <w:rFonts w:ascii="Arial" w:hAnsi="Arial"/>
                <w:sz w:val="22"/>
                <w:szCs w:val="22"/>
              </w:rPr>
              <w:t>Course: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6A964" w14:textId="77777777" w:rsidR="00441609" w:rsidRPr="003A78DF" w:rsidRDefault="00441609" w:rsidP="00CE7F68">
            <w:pPr>
              <w:rPr>
                <w:rFonts w:ascii="Arial" w:hAnsi="Arial"/>
                <w:sz w:val="22"/>
                <w:szCs w:val="22"/>
              </w:rPr>
            </w:pPr>
            <w:r w:rsidRPr="003A78DF">
              <w:rPr>
                <w:rFonts w:ascii="Arial" w:hAnsi="Arial"/>
                <w:sz w:val="22"/>
                <w:szCs w:val="22"/>
              </w:rPr>
              <w:t xml:space="preserve">FT 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Pr="003A78DF">
              <w:rPr>
                <w:rFonts w:ascii="Arial" w:hAnsi="Arial"/>
                <w:sz w:val="22"/>
                <w:szCs w:val="22"/>
              </w:rPr>
              <w:sym w:font="Wingdings" w:char="F0A8"/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D4607" w14:textId="77777777" w:rsidR="00441609" w:rsidRPr="003A78DF" w:rsidRDefault="00441609" w:rsidP="00CE7F68">
            <w:pPr>
              <w:rPr>
                <w:rFonts w:ascii="Arial" w:hAnsi="Arial"/>
                <w:sz w:val="22"/>
                <w:szCs w:val="22"/>
              </w:rPr>
            </w:pPr>
            <w:r w:rsidRPr="003A78DF">
              <w:rPr>
                <w:rFonts w:ascii="Arial" w:hAnsi="Arial"/>
                <w:sz w:val="22"/>
                <w:szCs w:val="22"/>
              </w:rPr>
              <w:t xml:space="preserve">PT 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Pr="003A78DF">
              <w:rPr>
                <w:rFonts w:ascii="Arial" w:hAnsi="Arial"/>
                <w:sz w:val="22"/>
                <w:szCs w:val="22"/>
              </w:rPr>
              <w:sym w:font="Wingdings" w:char="F0A8"/>
            </w:r>
          </w:p>
        </w:tc>
      </w:tr>
      <w:tr w:rsidR="003A78DF" w:rsidRPr="003A78DF" w14:paraId="51C648B6" w14:textId="77777777" w:rsidTr="00DB0661">
        <w:trPr>
          <w:trHeight w:hRule="exact" w:val="170"/>
        </w:trPr>
        <w:tc>
          <w:tcPr>
            <w:tcW w:w="10206" w:type="dxa"/>
            <w:gridSpan w:val="24"/>
            <w:vAlign w:val="center"/>
          </w:tcPr>
          <w:p w14:paraId="480DBADB" w14:textId="77777777" w:rsidR="003A78DF" w:rsidRPr="003A78DF" w:rsidRDefault="003A78DF" w:rsidP="00CE7F68">
            <w:pPr>
              <w:tabs>
                <w:tab w:val="left" w:pos="284"/>
              </w:tabs>
              <w:rPr>
                <w:sz w:val="22"/>
                <w:szCs w:val="22"/>
              </w:rPr>
            </w:pPr>
          </w:p>
        </w:tc>
      </w:tr>
      <w:tr w:rsidR="00C809AE" w:rsidRPr="00B32E12" w14:paraId="082225CE" w14:textId="77777777" w:rsidTr="00B451FF">
        <w:trPr>
          <w:trHeight w:val="369"/>
        </w:trPr>
        <w:tc>
          <w:tcPr>
            <w:tcW w:w="6096" w:type="dxa"/>
            <w:gridSpan w:val="13"/>
            <w:shd w:val="clear" w:color="auto" w:fill="auto"/>
            <w:vAlign w:val="center"/>
          </w:tcPr>
          <w:p w14:paraId="01EF8984" w14:textId="77777777" w:rsidR="00C809AE" w:rsidRPr="00B32E12" w:rsidRDefault="00C809AE" w:rsidP="00CE7F6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417" w:type="dxa"/>
            <w:gridSpan w:val="4"/>
            <w:tcBorders>
              <w:left w:val="nil"/>
              <w:bottom w:val="single" w:sz="4" w:space="0" w:color="auto"/>
            </w:tcBorders>
            <w:shd w:val="pct10" w:color="auto" w:fill="auto"/>
          </w:tcPr>
          <w:p w14:paraId="5D7B3723" w14:textId="6BDC66A3" w:rsidR="00C809AE" w:rsidRPr="00B32E12" w:rsidRDefault="00C809AE" w:rsidP="00CE7F68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% FTE split</w:t>
            </w:r>
          </w:p>
        </w:tc>
        <w:tc>
          <w:tcPr>
            <w:tcW w:w="2693" w:type="dxa"/>
            <w:gridSpan w:val="7"/>
            <w:shd w:val="clear" w:color="auto" w:fill="auto"/>
          </w:tcPr>
          <w:p w14:paraId="5AFF1DAC" w14:textId="77777777" w:rsidR="00C809AE" w:rsidRPr="00B32E12" w:rsidRDefault="00C809AE" w:rsidP="00CE7F68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C809AE" w:rsidRPr="00B32E12" w14:paraId="014D3E9C" w14:textId="77777777" w:rsidTr="00D60BF4">
        <w:trPr>
          <w:trHeight w:val="369"/>
        </w:trPr>
        <w:tc>
          <w:tcPr>
            <w:tcW w:w="2410" w:type="dxa"/>
            <w:gridSpan w:val="2"/>
            <w:tcBorders>
              <w:right w:val="single" w:sz="4" w:space="0" w:color="auto"/>
            </w:tcBorders>
            <w:shd w:val="pct10" w:color="auto" w:fill="auto"/>
            <w:vAlign w:val="center"/>
          </w:tcPr>
          <w:p w14:paraId="08EF7E37" w14:textId="77777777" w:rsidR="00C809AE" w:rsidRPr="00B32E12" w:rsidRDefault="00C809AE" w:rsidP="00CE7F68">
            <w:pPr>
              <w:rPr>
                <w:rFonts w:ascii="Arial" w:hAnsi="Arial"/>
                <w:sz w:val="22"/>
                <w:szCs w:val="22"/>
              </w:rPr>
            </w:pPr>
            <w:r w:rsidRPr="00B32E12">
              <w:rPr>
                <w:rFonts w:ascii="Arial" w:hAnsi="Arial"/>
                <w:sz w:val="22"/>
                <w:szCs w:val="22"/>
              </w:rPr>
              <w:t>Lead Supervisor:</w:t>
            </w:r>
          </w:p>
        </w:tc>
        <w:tc>
          <w:tcPr>
            <w:tcW w:w="36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4C6A4" w14:textId="77777777" w:rsidR="00C809AE" w:rsidRPr="00B32E12" w:rsidRDefault="00C809AE" w:rsidP="008F29E5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41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81B0" w14:textId="6D6AA8A5" w:rsidR="00C809AE" w:rsidRPr="00B32E12" w:rsidRDefault="00C809AE" w:rsidP="008F29E5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93" w:type="dxa"/>
            <w:gridSpan w:val="7"/>
            <w:vMerge w:val="restart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109C03C2" w14:textId="77777777" w:rsidR="00C809AE" w:rsidRPr="00E04A46" w:rsidRDefault="00C809AE" w:rsidP="00F6026E">
            <w:pPr>
              <w:rPr>
                <w:rFonts w:ascii="Arial" w:hAnsi="Arial"/>
                <w:i/>
                <w:iCs/>
              </w:rPr>
            </w:pPr>
            <w:r w:rsidRPr="00E04A46">
              <w:rPr>
                <w:rFonts w:ascii="Arial" w:hAnsi="Arial"/>
                <w:i/>
                <w:iCs/>
              </w:rPr>
              <w:t>Minimum 2 supervisors</w:t>
            </w:r>
          </w:p>
          <w:p w14:paraId="7C9F2B4E" w14:textId="4C48DE60" w:rsidR="00C809AE" w:rsidRPr="00B32E12" w:rsidRDefault="00C809AE" w:rsidP="00F6026E">
            <w:pPr>
              <w:rPr>
                <w:rFonts w:ascii="Arial" w:hAnsi="Arial"/>
                <w:sz w:val="22"/>
                <w:szCs w:val="22"/>
              </w:rPr>
            </w:pPr>
            <w:r w:rsidRPr="00E04A46">
              <w:rPr>
                <w:rFonts w:ascii="Arial" w:hAnsi="Arial"/>
                <w:i/>
                <w:iCs/>
              </w:rPr>
              <w:t xml:space="preserve">% FTE </w:t>
            </w:r>
            <w:r>
              <w:rPr>
                <w:rFonts w:ascii="Arial" w:hAnsi="Arial"/>
                <w:i/>
                <w:iCs/>
              </w:rPr>
              <w:t>s</w:t>
            </w:r>
            <w:r w:rsidRPr="00E04A46">
              <w:rPr>
                <w:rFonts w:ascii="Arial" w:hAnsi="Arial"/>
                <w:i/>
                <w:iCs/>
              </w:rPr>
              <w:t>plit must be stated</w:t>
            </w:r>
          </w:p>
        </w:tc>
      </w:tr>
      <w:tr w:rsidR="00C809AE" w:rsidRPr="00B32E12" w14:paraId="0D6ABBBF" w14:textId="77777777" w:rsidTr="00D60BF4">
        <w:trPr>
          <w:trHeight w:val="369"/>
        </w:trPr>
        <w:tc>
          <w:tcPr>
            <w:tcW w:w="2410" w:type="dxa"/>
            <w:gridSpan w:val="2"/>
            <w:tcBorders>
              <w:right w:val="single" w:sz="4" w:space="0" w:color="auto"/>
            </w:tcBorders>
            <w:shd w:val="pct10" w:color="auto" w:fill="auto"/>
            <w:vAlign w:val="center"/>
          </w:tcPr>
          <w:p w14:paraId="4406F467" w14:textId="77777777" w:rsidR="00C809AE" w:rsidRPr="00B32E12" w:rsidRDefault="00C809AE" w:rsidP="00CE7F68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Co-Supervisor:</w:t>
            </w:r>
          </w:p>
        </w:tc>
        <w:tc>
          <w:tcPr>
            <w:tcW w:w="36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F8287" w14:textId="77777777" w:rsidR="00C809AE" w:rsidRPr="00B32E12" w:rsidRDefault="00C809AE" w:rsidP="00CE7F6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41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4053A" w14:textId="07B08087" w:rsidR="00C809AE" w:rsidRPr="00B32E12" w:rsidRDefault="00C809AE" w:rsidP="00CE7F6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93" w:type="dxa"/>
            <w:gridSpan w:val="7"/>
            <w:vMerge/>
            <w:tcBorders>
              <w:left w:val="single" w:sz="4" w:space="0" w:color="auto"/>
            </w:tcBorders>
            <w:shd w:val="clear" w:color="auto" w:fill="E7E6E6" w:themeFill="background2"/>
          </w:tcPr>
          <w:p w14:paraId="73C95264" w14:textId="77777777" w:rsidR="00C809AE" w:rsidRPr="00B32E12" w:rsidRDefault="00C809AE" w:rsidP="00CE7F68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C809AE" w:rsidRPr="00B32E12" w14:paraId="7A609337" w14:textId="77777777" w:rsidTr="00D60BF4">
        <w:trPr>
          <w:trHeight w:val="369"/>
        </w:trPr>
        <w:tc>
          <w:tcPr>
            <w:tcW w:w="2410" w:type="dxa"/>
            <w:gridSpan w:val="2"/>
            <w:tcBorders>
              <w:right w:val="single" w:sz="4" w:space="0" w:color="auto"/>
            </w:tcBorders>
            <w:shd w:val="pct10" w:color="auto" w:fill="auto"/>
            <w:vAlign w:val="center"/>
          </w:tcPr>
          <w:p w14:paraId="276CA725" w14:textId="77777777" w:rsidR="00C809AE" w:rsidRPr="00B32E12" w:rsidRDefault="00C809AE" w:rsidP="00CE7F68">
            <w:pPr>
              <w:rPr>
                <w:rFonts w:ascii="Arial" w:hAnsi="Arial"/>
                <w:sz w:val="22"/>
                <w:szCs w:val="22"/>
              </w:rPr>
            </w:pPr>
            <w:r w:rsidRPr="00D60BF4">
              <w:rPr>
                <w:rFonts w:ascii="Arial" w:hAnsi="Arial"/>
                <w:sz w:val="16"/>
                <w:szCs w:val="16"/>
              </w:rPr>
              <w:t>Additional Co-Supervisor(s):</w:t>
            </w:r>
          </w:p>
        </w:tc>
        <w:tc>
          <w:tcPr>
            <w:tcW w:w="368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308ED" w14:textId="77777777" w:rsidR="00C809AE" w:rsidRPr="00B32E12" w:rsidRDefault="00C809AE" w:rsidP="00CE7F6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41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63A11" w14:textId="4A8BB171" w:rsidR="00C809AE" w:rsidRPr="00B32E12" w:rsidRDefault="00C809AE" w:rsidP="00CE7F6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93" w:type="dxa"/>
            <w:gridSpan w:val="7"/>
            <w:vMerge/>
            <w:tcBorders>
              <w:left w:val="single" w:sz="4" w:space="0" w:color="auto"/>
            </w:tcBorders>
            <w:shd w:val="clear" w:color="auto" w:fill="auto"/>
          </w:tcPr>
          <w:p w14:paraId="106E813C" w14:textId="77777777" w:rsidR="00C809AE" w:rsidRPr="00B32E12" w:rsidRDefault="00C809AE" w:rsidP="00CE7F68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B32E12" w14:paraId="1F1046CF" w14:textId="77777777" w:rsidTr="00DB0661">
        <w:trPr>
          <w:trHeight w:val="170"/>
        </w:trPr>
        <w:tc>
          <w:tcPr>
            <w:tcW w:w="10206" w:type="dxa"/>
            <w:gridSpan w:val="24"/>
          </w:tcPr>
          <w:p w14:paraId="0B67901C" w14:textId="77777777" w:rsidR="00B32E12" w:rsidRDefault="00B32E12" w:rsidP="00CE7F68">
            <w:pPr>
              <w:tabs>
                <w:tab w:val="left" w:pos="284"/>
              </w:tabs>
              <w:rPr>
                <w:sz w:val="10"/>
              </w:rPr>
            </w:pPr>
          </w:p>
        </w:tc>
      </w:tr>
      <w:tr w:rsidR="00B32E12" w:rsidRPr="003A78DF" w14:paraId="420733E9" w14:textId="77777777" w:rsidTr="00F92587">
        <w:trPr>
          <w:trHeight w:val="567"/>
        </w:trPr>
        <w:tc>
          <w:tcPr>
            <w:tcW w:w="2943" w:type="dxa"/>
            <w:gridSpan w:val="3"/>
            <w:tcBorders>
              <w:right w:val="single" w:sz="4" w:space="0" w:color="auto"/>
            </w:tcBorders>
            <w:shd w:val="pct10" w:color="auto" w:fill="auto"/>
            <w:vAlign w:val="center"/>
          </w:tcPr>
          <w:p w14:paraId="4E7940DD" w14:textId="77777777" w:rsidR="00B32E12" w:rsidRDefault="00B32E12" w:rsidP="00B32E1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Proposed Project title/area:</w:t>
            </w:r>
          </w:p>
          <w:p w14:paraId="1CBA2F53" w14:textId="77777777" w:rsidR="00381647" w:rsidRPr="00EE5640" w:rsidRDefault="00381647" w:rsidP="00B32E12">
            <w:pPr>
              <w:rPr>
                <w:rFonts w:ascii="Arial" w:hAnsi="Arial"/>
                <w:b/>
              </w:rPr>
            </w:pPr>
            <w:r w:rsidRPr="0022268E">
              <w:rPr>
                <w:rFonts w:ascii="Arial" w:hAnsi="Arial"/>
                <w:b/>
                <w:highlight w:val="yellow"/>
              </w:rPr>
              <w:t>(150 character limit inc</w:t>
            </w:r>
            <w:r w:rsidR="008F29E5">
              <w:rPr>
                <w:rFonts w:ascii="Arial" w:hAnsi="Arial"/>
                <w:b/>
                <w:highlight w:val="yellow"/>
              </w:rPr>
              <w:t>l.</w:t>
            </w:r>
            <w:r w:rsidRPr="0022268E">
              <w:rPr>
                <w:rFonts w:ascii="Arial" w:hAnsi="Arial"/>
                <w:b/>
                <w:highlight w:val="yellow"/>
              </w:rPr>
              <w:t xml:space="preserve"> spaces)</w:t>
            </w:r>
          </w:p>
        </w:tc>
        <w:tc>
          <w:tcPr>
            <w:tcW w:w="726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63475" w14:textId="77777777" w:rsidR="00B32E12" w:rsidRPr="003A78DF" w:rsidRDefault="00B32E12" w:rsidP="00F92587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B32E12" w:rsidRPr="003A78DF" w14:paraId="4877FEDD" w14:textId="77777777" w:rsidTr="00DB0661">
        <w:trPr>
          <w:trHeight w:hRule="exact" w:val="170"/>
        </w:trPr>
        <w:tc>
          <w:tcPr>
            <w:tcW w:w="10206" w:type="dxa"/>
            <w:gridSpan w:val="24"/>
            <w:vAlign w:val="center"/>
          </w:tcPr>
          <w:p w14:paraId="295F4F75" w14:textId="77777777" w:rsidR="00B32E12" w:rsidRPr="003A78DF" w:rsidRDefault="00B32E12" w:rsidP="00CE7F68">
            <w:pPr>
              <w:tabs>
                <w:tab w:val="left" w:pos="284"/>
              </w:tabs>
              <w:rPr>
                <w:sz w:val="22"/>
                <w:szCs w:val="22"/>
              </w:rPr>
            </w:pPr>
          </w:p>
        </w:tc>
      </w:tr>
      <w:tr w:rsidR="00B32E12" w:rsidRPr="003A78DF" w14:paraId="6B4C697D" w14:textId="77777777" w:rsidTr="00DB0661">
        <w:trPr>
          <w:trHeight w:val="567"/>
        </w:trPr>
        <w:tc>
          <w:tcPr>
            <w:tcW w:w="10206" w:type="dxa"/>
            <w:gridSpan w:val="24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3E794970" w14:textId="77777777" w:rsidR="00B32E12" w:rsidRDefault="0073624E" w:rsidP="00E418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Proposed project description (require</w:t>
            </w:r>
            <w:r w:rsidR="00EE5640">
              <w:rPr>
                <w:rFonts w:ascii="Arial" w:hAnsi="Arial"/>
                <w:sz w:val="22"/>
                <w:szCs w:val="22"/>
              </w:rPr>
              <w:t xml:space="preserve">d in all cases):            </w:t>
            </w:r>
            <w:r w:rsidR="000C2DDE" w:rsidRPr="0022268E">
              <w:rPr>
                <w:rFonts w:ascii="Arial" w:hAnsi="Arial"/>
                <w:b/>
                <w:sz w:val="22"/>
                <w:szCs w:val="22"/>
                <w:highlight w:val="yellow"/>
              </w:rPr>
              <w:t>2000 character limit (inc</w:t>
            </w:r>
            <w:r w:rsidR="008F29E5">
              <w:rPr>
                <w:rFonts w:ascii="Arial" w:hAnsi="Arial"/>
                <w:b/>
                <w:sz w:val="22"/>
                <w:szCs w:val="22"/>
                <w:highlight w:val="yellow"/>
              </w:rPr>
              <w:t>l.</w:t>
            </w:r>
            <w:r w:rsidR="00E4183E" w:rsidRPr="0022268E">
              <w:rPr>
                <w:rFonts w:ascii="Arial" w:hAnsi="Arial"/>
                <w:b/>
                <w:sz w:val="22"/>
                <w:szCs w:val="22"/>
                <w:highlight w:val="yellow"/>
              </w:rPr>
              <w:t xml:space="preserve"> title &amp; </w:t>
            </w:r>
            <w:r w:rsidR="000C2DDE" w:rsidRPr="0022268E">
              <w:rPr>
                <w:rFonts w:ascii="Arial" w:hAnsi="Arial"/>
                <w:b/>
                <w:sz w:val="22"/>
                <w:szCs w:val="22"/>
                <w:highlight w:val="yellow"/>
              </w:rPr>
              <w:t>spaces)</w:t>
            </w:r>
            <w:r w:rsidR="000C2DDE">
              <w:rPr>
                <w:rFonts w:ascii="Arial" w:hAnsi="Arial"/>
                <w:sz w:val="22"/>
                <w:szCs w:val="22"/>
              </w:rPr>
              <w:t xml:space="preserve"> </w:t>
            </w:r>
          </w:p>
          <w:p w14:paraId="4E032FC5" w14:textId="77777777" w:rsidR="00171EAB" w:rsidRPr="00171EAB" w:rsidRDefault="00171EAB" w:rsidP="008F29E5">
            <w:pPr>
              <w:rPr>
                <w:rFonts w:ascii="Arial" w:hAnsi="Arial"/>
                <w:b/>
                <w:i/>
                <w:sz w:val="22"/>
                <w:szCs w:val="22"/>
              </w:rPr>
            </w:pPr>
            <w:r w:rsidRPr="00C751A8">
              <w:rPr>
                <w:rFonts w:ascii="Arial" w:hAnsi="Arial"/>
                <w:b/>
                <w:sz w:val="16"/>
                <w:szCs w:val="22"/>
              </w:rPr>
              <w:t xml:space="preserve">Will be used for the </w:t>
            </w:r>
            <w:r w:rsidR="008F29E5">
              <w:rPr>
                <w:rFonts w:ascii="Arial" w:hAnsi="Arial"/>
                <w:b/>
                <w:sz w:val="16"/>
                <w:szCs w:val="22"/>
              </w:rPr>
              <w:t xml:space="preserve">applicant’s </w:t>
            </w:r>
            <w:r w:rsidRPr="00C751A8">
              <w:rPr>
                <w:rFonts w:ascii="Arial" w:hAnsi="Arial"/>
                <w:b/>
                <w:sz w:val="16"/>
                <w:szCs w:val="22"/>
              </w:rPr>
              <w:t>ATAS statement where relevant</w:t>
            </w:r>
          </w:p>
        </w:tc>
      </w:tr>
      <w:tr w:rsidR="00B32E12" w:rsidRPr="00785443" w14:paraId="262DEF9E" w14:textId="77777777" w:rsidTr="00DB0661">
        <w:trPr>
          <w:trHeight w:val="3543"/>
        </w:trPr>
        <w:tc>
          <w:tcPr>
            <w:tcW w:w="10206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77C0D7" w14:textId="77777777" w:rsidR="00B32E12" w:rsidRPr="00B60343" w:rsidRDefault="00B32E12" w:rsidP="00CE7F68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2D3212" w:rsidRPr="00785443" w14:paraId="164ABA75" w14:textId="77777777" w:rsidTr="00DB0661">
        <w:trPr>
          <w:trHeight w:hRule="exact" w:val="155"/>
        </w:trPr>
        <w:tc>
          <w:tcPr>
            <w:tcW w:w="10206" w:type="dxa"/>
            <w:gridSpan w:val="24"/>
            <w:tcBorders>
              <w:top w:val="single" w:sz="4" w:space="0" w:color="auto"/>
            </w:tcBorders>
            <w:vAlign w:val="center"/>
          </w:tcPr>
          <w:p w14:paraId="4B4E4F73" w14:textId="77777777" w:rsidR="002D3212" w:rsidRPr="00785443" w:rsidRDefault="002D3212" w:rsidP="006A0D60">
            <w:pPr>
              <w:pStyle w:val="BodyText"/>
              <w:tabs>
                <w:tab w:val="clear" w:pos="9000"/>
                <w:tab w:val="right" w:leader="dot" w:pos="709"/>
              </w:tabs>
              <w:jc w:val="right"/>
              <w:rPr>
                <w:i w:val="0"/>
                <w:sz w:val="22"/>
                <w:szCs w:val="22"/>
              </w:rPr>
            </w:pPr>
          </w:p>
        </w:tc>
      </w:tr>
      <w:tr w:rsidR="006D7107" w:rsidRPr="003A78DF" w14:paraId="0541605E" w14:textId="77777777" w:rsidTr="00DB0661">
        <w:trPr>
          <w:trHeight w:val="454"/>
        </w:trPr>
        <w:tc>
          <w:tcPr>
            <w:tcW w:w="2943" w:type="dxa"/>
            <w:gridSpan w:val="3"/>
            <w:tcBorders>
              <w:right w:val="single" w:sz="4" w:space="0" w:color="auto"/>
            </w:tcBorders>
            <w:shd w:val="pct10" w:color="auto" w:fill="auto"/>
            <w:vAlign w:val="center"/>
          </w:tcPr>
          <w:p w14:paraId="4BDFDF83" w14:textId="77777777" w:rsidR="00381647" w:rsidRPr="008E121B" w:rsidRDefault="006D7107" w:rsidP="00381647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Any additional conditions?</w:t>
            </w:r>
          </w:p>
        </w:tc>
        <w:tc>
          <w:tcPr>
            <w:tcW w:w="726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E8997" w14:textId="77777777" w:rsidR="006D7107" w:rsidRPr="003A78DF" w:rsidRDefault="006D7107" w:rsidP="0000356E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6D7107" w:rsidRPr="003A78DF" w14:paraId="71D051F5" w14:textId="77777777" w:rsidTr="00DB0661">
        <w:trPr>
          <w:trHeight w:hRule="exact" w:val="170"/>
        </w:trPr>
        <w:tc>
          <w:tcPr>
            <w:tcW w:w="10206" w:type="dxa"/>
            <w:gridSpan w:val="24"/>
            <w:vAlign w:val="center"/>
          </w:tcPr>
          <w:p w14:paraId="381AA8F3" w14:textId="77777777" w:rsidR="006D7107" w:rsidRPr="003A78DF" w:rsidRDefault="006D7107" w:rsidP="0000356E">
            <w:pPr>
              <w:tabs>
                <w:tab w:val="left" w:pos="284"/>
              </w:tabs>
              <w:rPr>
                <w:sz w:val="22"/>
                <w:szCs w:val="22"/>
              </w:rPr>
            </w:pPr>
          </w:p>
        </w:tc>
      </w:tr>
      <w:tr w:rsidR="004878B0" w:rsidRPr="003A78DF" w14:paraId="41C4241F" w14:textId="77777777" w:rsidTr="00DB0661">
        <w:trPr>
          <w:trHeight w:hRule="exact" w:val="433"/>
        </w:trPr>
        <w:tc>
          <w:tcPr>
            <w:tcW w:w="8188" w:type="dxa"/>
            <w:gridSpan w:val="19"/>
            <w:tcBorders>
              <w:right w:val="single" w:sz="4" w:space="0" w:color="auto"/>
            </w:tcBorders>
            <w:shd w:val="pct10" w:color="auto" w:fill="auto"/>
            <w:vAlign w:val="center"/>
          </w:tcPr>
          <w:p w14:paraId="5FE5227B" w14:textId="77777777" w:rsidR="004878B0" w:rsidRDefault="004878B0" w:rsidP="009C06E2">
            <w:pPr>
              <w:rPr>
                <w:rFonts w:ascii="Arial" w:hAnsi="Arial"/>
                <w:sz w:val="22"/>
                <w:szCs w:val="22"/>
              </w:rPr>
            </w:pPr>
            <w:r w:rsidRPr="009C06E2">
              <w:rPr>
                <w:rFonts w:ascii="Arial" w:hAnsi="Arial"/>
                <w:sz w:val="22"/>
                <w:szCs w:val="22"/>
              </w:rPr>
              <w:t>Is there a funding offer from the School/Faculty to support this recommendation?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8B9E6" w14:textId="77777777" w:rsidR="004878B0" w:rsidRPr="003A78DF" w:rsidRDefault="004878B0" w:rsidP="009C06E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YES  </w:t>
            </w:r>
            <w:r w:rsidRPr="003A78DF">
              <w:rPr>
                <w:rFonts w:ascii="Arial" w:hAnsi="Arial"/>
                <w:sz w:val="22"/>
                <w:szCs w:val="22"/>
              </w:rPr>
              <w:sym w:font="Wingdings" w:char="F0A8"/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09800" w14:textId="77777777" w:rsidR="004878B0" w:rsidRPr="003A78DF" w:rsidRDefault="004878B0" w:rsidP="009C06E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NO</w:t>
            </w:r>
            <w:r w:rsidRPr="003A78DF"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Pr="003A78DF">
              <w:rPr>
                <w:rFonts w:ascii="Arial" w:hAnsi="Arial"/>
                <w:sz w:val="22"/>
                <w:szCs w:val="22"/>
              </w:rPr>
              <w:t xml:space="preserve"> </w:t>
            </w:r>
            <w:r w:rsidRPr="003A78DF">
              <w:rPr>
                <w:rFonts w:ascii="Arial" w:hAnsi="Arial"/>
                <w:sz w:val="22"/>
                <w:szCs w:val="22"/>
              </w:rPr>
              <w:sym w:font="Wingdings" w:char="F0A8"/>
            </w:r>
          </w:p>
        </w:tc>
      </w:tr>
      <w:tr w:rsidR="00B32E12" w:rsidRPr="003A78DF" w14:paraId="577B16E0" w14:textId="77777777" w:rsidTr="00DB0661">
        <w:trPr>
          <w:trHeight w:hRule="exact" w:val="170"/>
        </w:trPr>
        <w:tc>
          <w:tcPr>
            <w:tcW w:w="10206" w:type="dxa"/>
            <w:gridSpan w:val="24"/>
            <w:vAlign w:val="center"/>
          </w:tcPr>
          <w:p w14:paraId="1CAA974D" w14:textId="77777777" w:rsidR="00B32E12" w:rsidRPr="003A78DF" w:rsidRDefault="00B32E12" w:rsidP="00CE7F68">
            <w:pPr>
              <w:tabs>
                <w:tab w:val="left" w:pos="284"/>
              </w:tabs>
              <w:rPr>
                <w:sz w:val="22"/>
                <w:szCs w:val="22"/>
              </w:rPr>
            </w:pPr>
          </w:p>
        </w:tc>
      </w:tr>
      <w:tr w:rsidR="00B32E12" w:rsidRPr="003A78DF" w14:paraId="5C58503C" w14:textId="77777777" w:rsidTr="00DB0661">
        <w:trPr>
          <w:trHeight w:hRule="exact" w:val="752"/>
        </w:trPr>
        <w:tc>
          <w:tcPr>
            <w:tcW w:w="4346" w:type="dxa"/>
            <w:gridSpan w:val="7"/>
            <w:tcBorders>
              <w:right w:val="single" w:sz="4" w:space="0" w:color="auto"/>
            </w:tcBorders>
            <w:shd w:val="pct10" w:color="auto" w:fill="auto"/>
            <w:vAlign w:val="center"/>
          </w:tcPr>
          <w:p w14:paraId="2829682B" w14:textId="77777777" w:rsidR="00B32E12" w:rsidRDefault="00B32E12" w:rsidP="00CE7F68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Proposed source of funding (if known):</w:t>
            </w:r>
          </w:p>
          <w:p w14:paraId="578DF676" w14:textId="77777777" w:rsidR="00C64802" w:rsidRDefault="00C64802" w:rsidP="00CE7F68">
            <w:pPr>
              <w:rPr>
                <w:rFonts w:ascii="Arial" w:hAnsi="Arial"/>
                <w:sz w:val="22"/>
                <w:szCs w:val="22"/>
              </w:rPr>
            </w:pPr>
          </w:p>
          <w:p w14:paraId="7C34F996" w14:textId="77777777" w:rsidR="00C64802" w:rsidRPr="003A78DF" w:rsidRDefault="00C64802" w:rsidP="00CE7F6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86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7DED7" w14:textId="77777777" w:rsidR="00B32E12" w:rsidRDefault="00B32E12" w:rsidP="00CE7F68">
            <w:pPr>
              <w:rPr>
                <w:rFonts w:ascii="Arial" w:hAnsi="Arial"/>
                <w:sz w:val="22"/>
                <w:szCs w:val="22"/>
              </w:rPr>
            </w:pPr>
          </w:p>
          <w:p w14:paraId="210C8E96" w14:textId="77777777" w:rsidR="00C64802" w:rsidRDefault="00C64802" w:rsidP="00CE7F68">
            <w:pPr>
              <w:rPr>
                <w:rFonts w:ascii="Arial" w:hAnsi="Arial"/>
                <w:sz w:val="22"/>
                <w:szCs w:val="22"/>
              </w:rPr>
            </w:pPr>
          </w:p>
          <w:p w14:paraId="79C6D7F8" w14:textId="77777777" w:rsidR="00C64802" w:rsidRPr="003A78DF" w:rsidRDefault="00C64802" w:rsidP="00CE7F68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B32E12" w:rsidRPr="003A78DF" w14:paraId="162B5575" w14:textId="77777777" w:rsidTr="00DB0661">
        <w:trPr>
          <w:trHeight w:hRule="exact" w:val="170"/>
        </w:trPr>
        <w:tc>
          <w:tcPr>
            <w:tcW w:w="10206" w:type="dxa"/>
            <w:gridSpan w:val="24"/>
            <w:vAlign w:val="center"/>
          </w:tcPr>
          <w:p w14:paraId="430AF37A" w14:textId="77777777" w:rsidR="00B32E12" w:rsidRPr="003A78DF" w:rsidRDefault="00B32E12" w:rsidP="00CE7F68">
            <w:pPr>
              <w:tabs>
                <w:tab w:val="left" w:pos="284"/>
              </w:tabs>
              <w:rPr>
                <w:sz w:val="22"/>
                <w:szCs w:val="22"/>
              </w:rPr>
            </w:pPr>
          </w:p>
        </w:tc>
      </w:tr>
      <w:tr w:rsidR="00DB0661" w:rsidRPr="00B32E12" w14:paraId="195BADDE" w14:textId="77777777" w:rsidTr="00DB0661">
        <w:trPr>
          <w:trHeight w:hRule="exact" w:val="484"/>
        </w:trPr>
        <w:tc>
          <w:tcPr>
            <w:tcW w:w="2977" w:type="dxa"/>
            <w:gridSpan w:val="4"/>
            <w:tcBorders>
              <w:right w:val="single" w:sz="4" w:space="0" w:color="auto"/>
            </w:tcBorders>
            <w:shd w:val="pct10" w:color="auto" w:fill="auto"/>
            <w:vAlign w:val="center"/>
          </w:tcPr>
          <w:p w14:paraId="00CCD692" w14:textId="77777777" w:rsidR="00DB0661" w:rsidRPr="00B32E12" w:rsidRDefault="00DB0661" w:rsidP="00DB0661">
            <w:pPr>
              <w:rPr>
                <w:rFonts w:ascii="Arial" w:hAnsi="Arial"/>
                <w:i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Length of award(/visit): </w:t>
            </w:r>
            <w:r w:rsidRPr="00B32E12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559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0C3F7" w14:textId="77777777" w:rsidR="00DB0661" w:rsidRDefault="00DB0661" w:rsidP="00DB0661">
            <w:pPr>
              <w:rPr>
                <w:rFonts w:ascii="Arial" w:hAnsi="Arial"/>
                <w:sz w:val="22"/>
                <w:szCs w:val="22"/>
              </w:rPr>
            </w:pPr>
            <w:r w:rsidRPr="009170C8">
              <w:rPr>
                <w:rFonts w:ascii="Arial" w:hAnsi="Arial"/>
                <w:sz w:val="22"/>
                <w:szCs w:val="22"/>
              </w:rPr>
              <w:t>Months:</w:t>
            </w:r>
          </w:p>
          <w:p w14:paraId="1F1F53F9" w14:textId="77777777" w:rsidR="00DB0661" w:rsidRPr="00B32E12" w:rsidRDefault="00DB0661" w:rsidP="00DB0661">
            <w:pPr>
              <w:rPr>
                <w:rFonts w:ascii="Arial" w:hAnsi="Arial"/>
                <w:i/>
                <w:sz w:val="22"/>
                <w:szCs w:val="22"/>
              </w:rPr>
            </w:pPr>
            <w:r w:rsidRPr="00A76C69">
              <w:rPr>
                <w:rFonts w:ascii="Arial" w:hAnsi="Arial"/>
                <w:sz w:val="16"/>
                <w:szCs w:val="22"/>
              </w:rPr>
              <w:t>(Visit</w:t>
            </w:r>
            <w:r>
              <w:rPr>
                <w:rFonts w:ascii="Arial" w:hAnsi="Arial"/>
                <w:sz w:val="16"/>
                <w:szCs w:val="22"/>
              </w:rPr>
              <w:t>ors</w:t>
            </w:r>
            <w:r w:rsidRPr="00A76C69">
              <w:rPr>
                <w:rFonts w:ascii="Arial" w:hAnsi="Arial"/>
                <w:sz w:val="16"/>
                <w:szCs w:val="22"/>
              </w:rPr>
              <w:t>)</w:t>
            </w:r>
          </w:p>
        </w:tc>
        <w:tc>
          <w:tcPr>
            <w:tcW w:w="13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BAEC8" w14:textId="1C6D1084" w:rsidR="00DB0661" w:rsidRPr="00A76C69" w:rsidRDefault="00DB0661" w:rsidP="00DB0661">
            <w:pPr>
              <w:rPr>
                <w:rFonts w:ascii="Arial" w:hAnsi="Arial"/>
                <w:sz w:val="10"/>
                <w:szCs w:val="22"/>
              </w:rPr>
            </w:pPr>
            <w:r w:rsidRPr="00B32E12">
              <w:rPr>
                <w:rFonts w:ascii="Arial" w:hAnsi="Arial"/>
                <w:sz w:val="22"/>
                <w:szCs w:val="22"/>
              </w:rPr>
              <w:t>3 yrs.</w:t>
            </w:r>
            <w:r>
              <w:rPr>
                <w:rFonts w:ascii="Arial" w:hAnsi="Arial"/>
                <w:sz w:val="22"/>
                <w:szCs w:val="22"/>
              </w:rPr>
              <w:t xml:space="preserve">  </w:t>
            </w:r>
            <w:r w:rsidRPr="003A78DF">
              <w:rPr>
                <w:rFonts w:ascii="Arial" w:hAnsi="Arial"/>
                <w:sz w:val="22"/>
                <w:szCs w:val="22"/>
              </w:rPr>
              <w:sym w:font="Wingdings" w:char="F0A8"/>
            </w:r>
          </w:p>
        </w:tc>
        <w:tc>
          <w:tcPr>
            <w:tcW w:w="13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3ADA9" w14:textId="2B9A2149" w:rsidR="00DB0661" w:rsidRPr="00B32E12" w:rsidRDefault="00DB0661" w:rsidP="00DB0661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696BB5">
              <w:rPr>
                <w:rFonts w:ascii="Arial" w:hAnsi="Arial"/>
                <w:sz w:val="22"/>
                <w:szCs w:val="22"/>
              </w:rPr>
              <w:t>3.5 yrs.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Pr="003A78DF">
              <w:rPr>
                <w:rFonts w:ascii="Arial" w:hAnsi="Arial"/>
                <w:sz w:val="22"/>
                <w:szCs w:val="22"/>
              </w:rPr>
              <w:sym w:font="Wingdings" w:char="F0A8"/>
            </w:r>
          </w:p>
        </w:tc>
        <w:tc>
          <w:tcPr>
            <w:tcW w:w="130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8FC63" w14:textId="659758B9" w:rsidR="00DB0661" w:rsidRPr="00696BB5" w:rsidRDefault="00DB0661" w:rsidP="00DB0661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B32E12">
              <w:rPr>
                <w:rFonts w:ascii="Arial" w:hAnsi="Arial"/>
                <w:sz w:val="22"/>
                <w:szCs w:val="22"/>
              </w:rPr>
              <w:t>4 yrs.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Pr="003A78DF">
              <w:rPr>
                <w:rFonts w:ascii="Arial" w:hAnsi="Arial"/>
                <w:sz w:val="22"/>
                <w:szCs w:val="22"/>
              </w:rPr>
              <w:t xml:space="preserve"> </w:t>
            </w:r>
            <w:r w:rsidRPr="003A78DF">
              <w:rPr>
                <w:rFonts w:ascii="Arial" w:hAnsi="Arial"/>
                <w:sz w:val="22"/>
                <w:szCs w:val="22"/>
              </w:rPr>
              <w:sym w:font="Wingdings" w:char="F0A8"/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75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D34B3" w14:textId="305D5BDD" w:rsidR="00DB0661" w:rsidRPr="00B32E12" w:rsidRDefault="00DB0661" w:rsidP="00DB0661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Other:</w:t>
            </w:r>
          </w:p>
        </w:tc>
      </w:tr>
      <w:tr w:rsidR="00DB0661" w:rsidRPr="00B32E12" w14:paraId="78C7049A" w14:textId="77777777" w:rsidTr="00DB0661">
        <w:trPr>
          <w:trHeight w:hRule="exact" w:val="170"/>
        </w:trPr>
        <w:tc>
          <w:tcPr>
            <w:tcW w:w="10206" w:type="dxa"/>
            <w:gridSpan w:val="24"/>
            <w:vAlign w:val="center"/>
          </w:tcPr>
          <w:p w14:paraId="6D29D46B" w14:textId="77777777" w:rsidR="00DB0661" w:rsidRPr="00B32E12" w:rsidRDefault="00DB0661" w:rsidP="00DB0661">
            <w:pPr>
              <w:tabs>
                <w:tab w:val="left" w:pos="284"/>
              </w:tabs>
              <w:rPr>
                <w:sz w:val="22"/>
                <w:szCs w:val="22"/>
              </w:rPr>
            </w:pPr>
          </w:p>
        </w:tc>
      </w:tr>
      <w:tr w:rsidR="00DB0661" w:rsidRPr="00B32E12" w14:paraId="46D0A1B6" w14:textId="77777777" w:rsidTr="00DB0661">
        <w:trPr>
          <w:trHeight w:hRule="exact" w:val="507"/>
        </w:trPr>
        <w:tc>
          <w:tcPr>
            <w:tcW w:w="7655" w:type="dxa"/>
            <w:gridSpan w:val="18"/>
            <w:tcBorders>
              <w:right w:val="single" w:sz="4" w:space="0" w:color="auto"/>
            </w:tcBorders>
            <w:shd w:val="pct10" w:color="auto" w:fill="auto"/>
            <w:vAlign w:val="center"/>
          </w:tcPr>
          <w:p w14:paraId="06089257" w14:textId="77777777" w:rsidR="00DB0661" w:rsidRPr="00B32E12" w:rsidRDefault="00DB0661" w:rsidP="00DB0661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If e</w:t>
            </w:r>
            <w:r w:rsidRPr="00B32E12">
              <w:rPr>
                <w:rFonts w:ascii="Arial" w:hAnsi="Arial"/>
                <w:sz w:val="22"/>
                <w:szCs w:val="22"/>
              </w:rPr>
              <w:t>xternal</w:t>
            </w:r>
            <w:r>
              <w:rPr>
                <w:rFonts w:ascii="Arial" w:hAnsi="Arial"/>
                <w:sz w:val="22"/>
                <w:szCs w:val="22"/>
              </w:rPr>
              <w:t>ly</w:t>
            </w:r>
            <w:r w:rsidRPr="00B32E12">
              <w:rPr>
                <w:rFonts w:ascii="Arial" w:hAnsi="Arial"/>
                <w:sz w:val="22"/>
                <w:szCs w:val="22"/>
              </w:rPr>
              <w:t xml:space="preserve"> fund</w:t>
            </w:r>
            <w:r>
              <w:rPr>
                <w:rFonts w:ascii="Arial" w:hAnsi="Arial"/>
                <w:sz w:val="22"/>
                <w:szCs w:val="22"/>
              </w:rPr>
              <w:t>ed</w:t>
            </w:r>
            <w:r w:rsidRPr="00B32E12">
              <w:rPr>
                <w:rFonts w:ascii="Arial" w:hAnsi="Arial"/>
                <w:sz w:val="22"/>
                <w:szCs w:val="22"/>
              </w:rPr>
              <w:t xml:space="preserve"> (e.g. </w:t>
            </w:r>
            <w:r>
              <w:rPr>
                <w:rFonts w:ascii="Arial" w:hAnsi="Arial"/>
                <w:sz w:val="22"/>
                <w:szCs w:val="22"/>
              </w:rPr>
              <w:t>sponsored/self-funding) - Proposed bench fee:</w:t>
            </w:r>
          </w:p>
        </w:tc>
        <w:tc>
          <w:tcPr>
            <w:tcW w:w="2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2D9F7" w14:textId="77777777" w:rsidR="00DB0661" w:rsidRPr="00B32E12" w:rsidRDefault="00DB0661" w:rsidP="00DB0661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DB0661" w:rsidRPr="00B32E12" w14:paraId="60718BDE" w14:textId="77777777" w:rsidTr="00DB0661">
        <w:trPr>
          <w:trHeight w:val="499"/>
        </w:trPr>
        <w:tc>
          <w:tcPr>
            <w:tcW w:w="7655" w:type="dxa"/>
            <w:gridSpan w:val="18"/>
            <w:tcBorders>
              <w:right w:val="single" w:sz="4" w:space="0" w:color="auto"/>
            </w:tcBorders>
            <w:vAlign w:val="center"/>
          </w:tcPr>
          <w:p w14:paraId="4CD899CF" w14:textId="77777777" w:rsidR="00DB0661" w:rsidRPr="00B32E12" w:rsidRDefault="00DB0661" w:rsidP="00DB0661">
            <w:pPr>
              <w:tabs>
                <w:tab w:val="left" w:pos="284"/>
              </w:tabs>
              <w:rPr>
                <w:sz w:val="22"/>
                <w:szCs w:val="22"/>
              </w:rPr>
            </w:pPr>
          </w:p>
        </w:tc>
        <w:tc>
          <w:tcPr>
            <w:tcW w:w="12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17A1C" w14:textId="77777777" w:rsidR="00DB0661" w:rsidRPr="009B11E7" w:rsidRDefault="00DB0661" w:rsidP="00DB066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One-</w:t>
            </w:r>
            <w:r w:rsidRPr="009B11E7">
              <w:rPr>
                <w:rFonts w:ascii="Arial" w:hAnsi="Arial" w:cs="Arial"/>
                <w:szCs w:val="22"/>
              </w:rPr>
              <w:t>off</w:t>
            </w:r>
            <w:r>
              <w:rPr>
                <w:rFonts w:ascii="Arial" w:hAnsi="Arial" w:cs="Arial"/>
                <w:szCs w:val="22"/>
              </w:rPr>
              <w:t xml:space="preserve">: </w:t>
            </w:r>
            <w:r w:rsidRPr="003A78DF">
              <w:rPr>
                <w:rFonts w:ascii="Arial" w:hAnsi="Arial"/>
                <w:sz w:val="22"/>
                <w:szCs w:val="22"/>
              </w:rPr>
              <w:sym w:font="Wingdings" w:char="F0A8"/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64AD4" w14:textId="77777777" w:rsidR="00DB0661" w:rsidRPr="009B11E7" w:rsidRDefault="00DB0661" w:rsidP="00DB066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p/a: </w:t>
            </w:r>
            <w:r w:rsidRPr="003A78DF">
              <w:rPr>
                <w:rFonts w:ascii="Arial" w:hAnsi="Arial"/>
                <w:sz w:val="22"/>
                <w:szCs w:val="22"/>
              </w:rPr>
              <w:sym w:font="Wingdings" w:char="F0A8"/>
            </w:r>
          </w:p>
        </w:tc>
      </w:tr>
      <w:tr w:rsidR="00DB0661" w14:paraId="4262E5AF" w14:textId="77777777" w:rsidTr="00DB0661">
        <w:trPr>
          <w:trHeight w:val="56"/>
        </w:trPr>
        <w:tc>
          <w:tcPr>
            <w:tcW w:w="4361" w:type="dxa"/>
            <w:gridSpan w:val="8"/>
            <w:tcBorders>
              <w:left w:val="nil"/>
            </w:tcBorders>
            <w:shd w:val="clear" w:color="auto" w:fill="auto"/>
            <w:vAlign w:val="center"/>
          </w:tcPr>
          <w:p w14:paraId="7F0FB037" w14:textId="77777777" w:rsidR="00DB0661" w:rsidRPr="008B46A1" w:rsidRDefault="00DB0661" w:rsidP="00DB0661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5845" w:type="dxa"/>
            <w:gridSpan w:val="16"/>
            <w:tcBorders>
              <w:bottom w:val="single" w:sz="4" w:space="0" w:color="auto"/>
            </w:tcBorders>
            <w:shd w:val="clear" w:color="auto" w:fill="auto"/>
          </w:tcPr>
          <w:p w14:paraId="17E835C1" w14:textId="77777777" w:rsidR="00DB0661" w:rsidRPr="008B46A1" w:rsidRDefault="00DB0661" w:rsidP="00DB0661">
            <w:pPr>
              <w:rPr>
                <w:rFonts w:ascii="Arial" w:hAnsi="Arial" w:cs="Arial"/>
                <w:sz w:val="12"/>
                <w:szCs w:val="14"/>
              </w:rPr>
            </w:pPr>
          </w:p>
        </w:tc>
      </w:tr>
      <w:tr w:rsidR="00DB0661" w14:paraId="724BE456" w14:textId="77777777" w:rsidTr="00DB0661">
        <w:trPr>
          <w:trHeight w:val="418"/>
        </w:trPr>
        <w:tc>
          <w:tcPr>
            <w:tcW w:w="4361" w:type="dxa"/>
            <w:gridSpan w:val="8"/>
            <w:tcBorders>
              <w:left w:val="nil"/>
              <w:right w:val="single" w:sz="4" w:space="0" w:color="auto"/>
            </w:tcBorders>
            <w:shd w:val="pct10" w:color="auto" w:fill="auto"/>
            <w:vAlign w:val="center"/>
          </w:tcPr>
          <w:p w14:paraId="671249BB" w14:textId="77777777" w:rsidR="00DB0661" w:rsidRPr="00FC4176" w:rsidRDefault="00DB0661" w:rsidP="00DB0661">
            <w:pPr>
              <w:shd w:val="pct10" w:color="auto" w:fill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Name of s</w:t>
            </w:r>
            <w:r w:rsidRPr="00FC4176">
              <w:rPr>
                <w:rFonts w:ascii="Arial" w:hAnsi="Arial"/>
                <w:sz w:val="22"/>
                <w:szCs w:val="22"/>
              </w:rPr>
              <w:t xml:space="preserve">upervisor </w:t>
            </w:r>
            <w:r>
              <w:rPr>
                <w:rFonts w:ascii="Arial" w:hAnsi="Arial"/>
                <w:sz w:val="22"/>
                <w:szCs w:val="22"/>
              </w:rPr>
              <w:t>completing form</w:t>
            </w:r>
            <w:r w:rsidRPr="00FC4176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584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7EFF" w14:textId="77777777" w:rsidR="00DB0661" w:rsidRPr="006C2B3B" w:rsidRDefault="00DB0661" w:rsidP="00DB0661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DB0661" w14:paraId="28A08A83" w14:textId="77777777" w:rsidTr="00DB0661">
        <w:trPr>
          <w:trHeight w:hRule="exact" w:val="170"/>
        </w:trPr>
        <w:tc>
          <w:tcPr>
            <w:tcW w:w="10206" w:type="dxa"/>
            <w:gridSpan w:val="24"/>
            <w:vAlign w:val="center"/>
          </w:tcPr>
          <w:p w14:paraId="6483A011" w14:textId="77777777" w:rsidR="00DB0661" w:rsidRPr="003610BE" w:rsidRDefault="00DB0661" w:rsidP="00DB0661">
            <w:pPr>
              <w:tabs>
                <w:tab w:val="left" w:pos="284"/>
              </w:tabs>
              <w:rPr>
                <w:sz w:val="6"/>
                <w:szCs w:val="6"/>
              </w:rPr>
            </w:pPr>
          </w:p>
        </w:tc>
      </w:tr>
    </w:tbl>
    <w:p w14:paraId="31EE915E" w14:textId="77777777" w:rsidR="00D704A0" w:rsidRDefault="003610BE" w:rsidP="003610BE">
      <w:pPr>
        <w:pStyle w:val="BodyText"/>
        <w:rPr>
          <w:sz w:val="22"/>
          <w:szCs w:val="22"/>
        </w:rPr>
      </w:pPr>
      <w:r w:rsidRPr="00B53B05">
        <w:rPr>
          <w:sz w:val="22"/>
          <w:szCs w:val="22"/>
        </w:rPr>
        <w:t xml:space="preserve">Please return this sheet to </w:t>
      </w:r>
      <w:r w:rsidR="00D5352E">
        <w:rPr>
          <w:sz w:val="22"/>
          <w:szCs w:val="22"/>
        </w:rPr>
        <w:t>Doctoral College Admissions as soon as possible:</w:t>
      </w:r>
    </w:p>
    <w:p w14:paraId="284B8B75" w14:textId="77777777" w:rsidR="002D3212" w:rsidRPr="00381647" w:rsidRDefault="00D5352E" w:rsidP="00381647">
      <w:pPr>
        <w:pStyle w:val="BodyText"/>
        <w:rPr>
          <w:sz w:val="20"/>
        </w:rPr>
      </w:pPr>
      <w:r w:rsidRPr="00E0367B">
        <w:rPr>
          <w:sz w:val="20"/>
        </w:rPr>
        <w:t xml:space="preserve">MaPS:  </w:t>
      </w:r>
      <w:hyperlink r:id="rId14" w:history="1">
        <w:r w:rsidR="0056272B" w:rsidRPr="00E0367B">
          <w:rPr>
            <w:rStyle w:val="Hyperlink"/>
            <w:sz w:val="20"/>
          </w:rPr>
          <w:t>maps.pgr.admissions@leeds.ac.uk</w:t>
        </w:r>
      </w:hyperlink>
      <w:r w:rsidR="0056272B" w:rsidRPr="00E0367B">
        <w:rPr>
          <w:sz w:val="20"/>
        </w:rPr>
        <w:t xml:space="preserve">  /  </w:t>
      </w:r>
      <w:r w:rsidRPr="00E0367B">
        <w:rPr>
          <w:sz w:val="20"/>
        </w:rPr>
        <w:t xml:space="preserve">Engineering:  </w:t>
      </w:r>
      <w:hyperlink r:id="rId15" w:history="1">
        <w:r w:rsidR="0056272B" w:rsidRPr="00E0367B">
          <w:rPr>
            <w:rStyle w:val="Hyperlink"/>
            <w:sz w:val="20"/>
          </w:rPr>
          <w:t>phd@engineering.leeds.ac.uk</w:t>
        </w:r>
      </w:hyperlink>
    </w:p>
    <w:sectPr w:rsidR="002D3212" w:rsidRPr="00381647" w:rsidSect="00381647">
      <w:pgSz w:w="11909" w:h="16834" w:code="9"/>
      <w:pgMar w:top="170" w:right="907" w:bottom="142" w:left="90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4CBBDB" w14:textId="77777777" w:rsidR="00A55683" w:rsidRDefault="00A55683" w:rsidP="00DA4164">
      <w:r>
        <w:separator/>
      </w:r>
    </w:p>
  </w:endnote>
  <w:endnote w:type="continuationSeparator" w:id="0">
    <w:p w14:paraId="57290CC8" w14:textId="77777777" w:rsidR="00A55683" w:rsidRDefault="00A55683" w:rsidP="00DA4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95929" w14:textId="77777777" w:rsidR="00A55683" w:rsidRDefault="00A55683" w:rsidP="00DA4164">
      <w:r>
        <w:separator/>
      </w:r>
    </w:p>
  </w:footnote>
  <w:footnote w:type="continuationSeparator" w:id="0">
    <w:p w14:paraId="47EFBC4E" w14:textId="77777777" w:rsidR="00A55683" w:rsidRDefault="00A55683" w:rsidP="00DA4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23F6B"/>
    <w:multiLevelType w:val="hybridMultilevel"/>
    <w:tmpl w:val="25F46ACC"/>
    <w:lvl w:ilvl="0" w:tplc="08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CE77D5F"/>
    <w:multiLevelType w:val="hybridMultilevel"/>
    <w:tmpl w:val="DFC66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C7553"/>
    <w:multiLevelType w:val="hybridMultilevel"/>
    <w:tmpl w:val="6002C8E6"/>
    <w:lvl w:ilvl="0" w:tplc="DDD48AF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F4154"/>
    <w:multiLevelType w:val="singleLevel"/>
    <w:tmpl w:val="08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F6"/>
    <w:rsid w:val="0000356E"/>
    <w:rsid w:val="00004B47"/>
    <w:rsid w:val="00006AA8"/>
    <w:rsid w:val="00014CC8"/>
    <w:rsid w:val="00024F4E"/>
    <w:rsid w:val="00027100"/>
    <w:rsid w:val="000450C6"/>
    <w:rsid w:val="00053254"/>
    <w:rsid w:val="00056BEF"/>
    <w:rsid w:val="00065061"/>
    <w:rsid w:val="0008698D"/>
    <w:rsid w:val="000971E5"/>
    <w:rsid w:val="000A1812"/>
    <w:rsid w:val="000B4B8E"/>
    <w:rsid w:val="000C2DDE"/>
    <w:rsid w:val="000D7F1F"/>
    <w:rsid w:val="000F5415"/>
    <w:rsid w:val="000F63FB"/>
    <w:rsid w:val="00100EEA"/>
    <w:rsid w:val="0011369A"/>
    <w:rsid w:val="001349CF"/>
    <w:rsid w:val="0015524E"/>
    <w:rsid w:val="00164FF6"/>
    <w:rsid w:val="00171EAB"/>
    <w:rsid w:val="00197A8A"/>
    <w:rsid w:val="001C405D"/>
    <w:rsid w:val="001D3720"/>
    <w:rsid w:val="001E6DD4"/>
    <w:rsid w:val="0022268E"/>
    <w:rsid w:val="00223FF5"/>
    <w:rsid w:val="00232524"/>
    <w:rsid w:val="002357A9"/>
    <w:rsid w:val="002368C9"/>
    <w:rsid w:val="002403BA"/>
    <w:rsid w:val="00273F6A"/>
    <w:rsid w:val="00291B6C"/>
    <w:rsid w:val="002B0574"/>
    <w:rsid w:val="002D3212"/>
    <w:rsid w:val="002F12BA"/>
    <w:rsid w:val="002F68F8"/>
    <w:rsid w:val="00324098"/>
    <w:rsid w:val="00325286"/>
    <w:rsid w:val="0033458B"/>
    <w:rsid w:val="00346A0B"/>
    <w:rsid w:val="003610BE"/>
    <w:rsid w:val="0038020B"/>
    <w:rsid w:val="00381647"/>
    <w:rsid w:val="00390105"/>
    <w:rsid w:val="00395585"/>
    <w:rsid w:val="003A78DF"/>
    <w:rsid w:val="003B0E61"/>
    <w:rsid w:val="003B3BF6"/>
    <w:rsid w:val="003C781B"/>
    <w:rsid w:val="003E302F"/>
    <w:rsid w:val="00407F51"/>
    <w:rsid w:val="00436291"/>
    <w:rsid w:val="00441609"/>
    <w:rsid w:val="004610C9"/>
    <w:rsid w:val="004878B0"/>
    <w:rsid w:val="004945B3"/>
    <w:rsid w:val="004A35FE"/>
    <w:rsid w:val="004A419B"/>
    <w:rsid w:val="004A52E7"/>
    <w:rsid w:val="004C16E9"/>
    <w:rsid w:val="004C476A"/>
    <w:rsid w:val="005524A4"/>
    <w:rsid w:val="0056272B"/>
    <w:rsid w:val="005644B7"/>
    <w:rsid w:val="00564DAD"/>
    <w:rsid w:val="0058034B"/>
    <w:rsid w:val="005A0678"/>
    <w:rsid w:val="005A6313"/>
    <w:rsid w:val="005D6E2C"/>
    <w:rsid w:val="005F5A0E"/>
    <w:rsid w:val="00600EEC"/>
    <w:rsid w:val="00614588"/>
    <w:rsid w:val="006239F4"/>
    <w:rsid w:val="00632BBB"/>
    <w:rsid w:val="00643A7F"/>
    <w:rsid w:val="0069549F"/>
    <w:rsid w:val="006958F3"/>
    <w:rsid w:val="00696BB5"/>
    <w:rsid w:val="006973D1"/>
    <w:rsid w:val="006A0D60"/>
    <w:rsid w:val="006B0830"/>
    <w:rsid w:val="006B4ACF"/>
    <w:rsid w:val="006C2ACF"/>
    <w:rsid w:val="006D4E5F"/>
    <w:rsid w:val="006D54FC"/>
    <w:rsid w:val="006D7107"/>
    <w:rsid w:val="006D7F57"/>
    <w:rsid w:val="006E16DC"/>
    <w:rsid w:val="006E41F3"/>
    <w:rsid w:val="006E7AD9"/>
    <w:rsid w:val="006F299F"/>
    <w:rsid w:val="00724B69"/>
    <w:rsid w:val="0073610D"/>
    <w:rsid w:val="0073624E"/>
    <w:rsid w:val="00746CB2"/>
    <w:rsid w:val="00762D46"/>
    <w:rsid w:val="007662DF"/>
    <w:rsid w:val="00780473"/>
    <w:rsid w:val="007819C8"/>
    <w:rsid w:val="007825B6"/>
    <w:rsid w:val="00785443"/>
    <w:rsid w:val="007B1243"/>
    <w:rsid w:val="007B4143"/>
    <w:rsid w:val="007C2230"/>
    <w:rsid w:val="007C5A4E"/>
    <w:rsid w:val="007E2173"/>
    <w:rsid w:val="0081716A"/>
    <w:rsid w:val="00836E0D"/>
    <w:rsid w:val="00875419"/>
    <w:rsid w:val="00883E78"/>
    <w:rsid w:val="00894E6A"/>
    <w:rsid w:val="008A76FA"/>
    <w:rsid w:val="008B46A1"/>
    <w:rsid w:val="008B6C0D"/>
    <w:rsid w:val="008C4294"/>
    <w:rsid w:val="008D4A29"/>
    <w:rsid w:val="008E121B"/>
    <w:rsid w:val="008E38C8"/>
    <w:rsid w:val="008F138B"/>
    <w:rsid w:val="008F29E5"/>
    <w:rsid w:val="009170C8"/>
    <w:rsid w:val="009217E2"/>
    <w:rsid w:val="00925798"/>
    <w:rsid w:val="00930979"/>
    <w:rsid w:val="0093776E"/>
    <w:rsid w:val="009500D2"/>
    <w:rsid w:val="00963C1D"/>
    <w:rsid w:val="00981D79"/>
    <w:rsid w:val="009B11E7"/>
    <w:rsid w:val="009C0356"/>
    <w:rsid w:val="009C06E2"/>
    <w:rsid w:val="009C1828"/>
    <w:rsid w:val="009E0634"/>
    <w:rsid w:val="00A01DB3"/>
    <w:rsid w:val="00A118CB"/>
    <w:rsid w:val="00A26317"/>
    <w:rsid w:val="00A55683"/>
    <w:rsid w:val="00A7182B"/>
    <w:rsid w:val="00A76C69"/>
    <w:rsid w:val="00AA1680"/>
    <w:rsid w:val="00AE3926"/>
    <w:rsid w:val="00AE47E3"/>
    <w:rsid w:val="00AE52BC"/>
    <w:rsid w:val="00AF64D3"/>
    <w:rsid w:val="00B32E12"/>
    <w:rsid w:val="00B4437F"/>
    <w:rsid w:val="00B451FF"/>
    <w:rsid w:val="00B53B05"/>
    <w:rsid w:val="00B60343"/>
    <w:rsid w:val="00B823BE"/>
    <w:rsid w:val="00B847C2"/>
    <w:rsid w:val="00B92290"/>
    <w:rsid w:val="00BA0FE5"/>
    <w:rsid w:val="00BA7D03"/>
    <w:rsid w:val="00BC1CB9"/>
    <w:rsid w:val="00BF2C87"/>
    <w:rsid w:val="00C005DF"/>
    <w:rsid w:val="00C01597"/>
    <w:rsid w:val="00C10483"/>
    <w:rsid w:val="00C356A8"/>
    <w:rsid w:val="00C5490C"/>
    <w:rsid w:val="00C64802"/>
    <w:rsid w:val="00C7402E"/>
    <w:rsid w:val="00C751A8"/>
    <w:rsid w:val="00C809AE"/>
    <w:rsid w:val="00C87451"/>
    <w:rsid w:val="00CA22A2"/>
    <w:rsid w:val="00CE565A"/>
    <w:rsid w:val="00CE7F68"/>
    <w:rsid w:val="00CF2C25"/>
    <w:rsid w:val="00CF4108"/>
    <w:rsid w:val="00CF45D7"/>
    <w:rsid w:val="00D02DB3"/>
    <w:rsid w:val="00D11B50"/>
    <w:rsid w:val="00D14026"/>
    <w:rsid w:val="00D2024D"/>
    <w:rsid w:val="00D22066"/>
    <w:rsid w:val="00D4772A"/>
    <w:rsid w:val="00D5352E"/>
    <w:rsid w:val="00D60BF4"/>
    <w:rsid w:val="00D704A0"/>
    <w:rsid w:val="00D8015D"/>
    <w:rsid w:val="00D81B65"/>
    <w:rsid w:val="00D94334"/>
    <w:rsid w:val="00DA4164"/>
    <w:rsid w:val="00DB0661"/>
    <w:rsid w:val="00DB4D4C"/>
    <w:rsid w:val="00DC42EF"/>
    <w:rsid w:val="00DC5E46"/>
    <w:rsid w:val="00DD36AB"/>
    <w:rsid w:val="00E0367B"/>
    <w:rsid w:val="00E22772"/>
    <w:rsid w:val="00E32CD0"/>
    <w:rsid w:val="00E33BC0"/>
    <w:rsid w:val="00E4183E"/>
    <w:rsid w:val="00E6688B"/>
    <w:rsid w:val="00E90E79"/>
    <w:rsid w:val="00E93EE6"/>
    <w:rsid w:val="00EB2CBB"/>
    <w:rsid w:val="00ED03F1"/>
    <w:rsid w:val="00ED4020"/>
    <w:rsid w:val="00EE1574"/>
    <w:rsid w:val="00EE3F4C"/>
    <w:rsid w:val="00EE5640"/>
    <w:rsid w:val="00F20012"/>
    <w:rsid w:val="00F224E1"/>
    <w:rsid w:val="00F42739"/>
    <w:rsid w:val="00F449F6"/>
    <w:rsid w:val="00F476EB"/>
    <w:rsid w:val="00F531A5"/>
    <w:rsid w:val="00F6026E"/>
    <w:rsid w:val="00F73813"/>
    <w:rsid w:val="00F81009"/>
    <w:rsid w:val="00F92587"/>
    <w:rsid w:val="00FB7217"/>
    <w:rsid w:val="00FC4176"/>
    <w:rsid w:val="00FD6C9D"/>
    <w:rsid w:val="00FD6ED2"/>
    <w:rsid w:val="00FE76AA"/>
    <w:rsid w:val="00FE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1EF5B53"/>
  <w15:chartTrackingRefBased/>
  <w15:docId w15:val="{8B68E1CA-D0AA-4E92-B651-31D98DBF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9C8"/>
  </w:style>
  <w:style w:type="paragraph" w:styleId="Heading1">
    <w:name w:val="heading 1"/>
    <w:basedOn w:val="Normal"/>
    <w:next w:val="Normal"/>
    <w:qFormat/>
    <w:rsid w:val="007819C8"/>
    <w:pPr>
      <w:keepNext/>
      <w:tabs>
        <w:tab w:val="right" w:leader="dot" w:pos="9000"/>
      </w:tabs>
      <w:outlineLvl w:val="0"/>
    </w:pPr>
    <w:rPr>
      <w:rFonts w:ascii="Arial" w:hAnsi="Arial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819C8"/>
    <w:pPr>
      <w:tabs>
        <w:tab w:val="right" w:leader="dot" w:pos="9000"/>
      </w:tabs>
    </w:pPr>
    <w:rPr>
      <w:rFonts w:ascii="Arial" w:hAnsi="Arial"/>
      <w:b/>
      <w:i/>
      <w:sz w:val="28"/>
    </w:rPr>
  </w:style>
  <w:style w:type="table" w:styleId="TableGrid">
    <w:name w:val="Table Grid"/>
    <w:basedOn w:val="TableNormal"/>
    <w:rsid w:val="00B53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A18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A1812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C2ACF"/>
    <w:rPr>
      <w:sz w:val="16"/>
      <w:szCs w:val="16"/>
    </w:rPr>
  </w:style>
  <w:style w:type="paragraph" w:styleId="CommentText">
    <w:name w:val="annotation text"/>
    <w:basedOn w:val="Normal"/>
    <w:link w:val="CommentTextChar"/>
    <w:rsid w:val="006C2ACF"/>
  </w:style>
  <w:style w:type="character" w:customStyle="1" w:styleId="CommentTextChar">
    <w:name w:val="Comment Text Char"/>
    <w:link w:val="CommentText"/>
    <w:rsid w:val="006C2ACF"/>
    <w:rPr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6C2ACF"/>
    <w:rPr>
      <w:b/>
      <w:bCs/>
    </w:rPr>
  </w:style>
  <w:style w:type="character" w:customStyle="1" w:styleId="CommentSubjectChar">
    <w:name w:val="Comment Subject Char"/>
    <w:link w:val="CommentSubject"/>
    <w:rsid w:val="006C2ACF"/>
    <w:rPr>
      <w:b/>
      <w:bCs/>
      <w:lang w:eastAsia="en-GB"/>
    </w:rPr>
  </w:style>
  <w:style w:type="paragraph" w:styleId="FootnoteText">
    <w:name w:val="footnote text"/>
    <w:basedOn w:val="Normal"/>
    <w:link w:val="FootnoteTextChar"/>
    <w:rsid w:val="00DA4164"/>
  </w:style>
  <w:style w:type="character" w:customStyle="1" w:styleId="FootnoteTextChar">
    <w:name w:val="Footnote Text Char"/>
    <w:basedOn w:val="DefaultParagraphFont"/>
    <w:link w:val="FootnoteText"/>
    <w:rsid w:val="00DA4164"/>
  </w:style>
  <w:style w:type="character" w:styleId="FootnoteReference">
    <w:name w:val="footnote reference"/>
    <w:rsid w:val="00DA4164"/>
    <w:rPr>
      <w:vertAlign w:val="superscript"/>
    </w:rPr>
  </w:style>
  <w:style w:type="character" w:styleId="Hyperlink">
    <w:name w:val="Hyperlink"/>
    <w:rsid w:val="0056272B"/>
    <w:rPr>
      <w:color w:val="0563C1"/>
      <w:u w:val="single"/>
    </w:rPr>
  </w:style>
  <w:style w:type="paragraph" w:styleId="Header">
    <w:name w:val="header"/>
    <w:basedOn w:val="Normal"/>
    <w:link w:val="HeaderChar"/>
    <w:rsid w:val="003816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81647"/>
  </w:style>
  <w:style w:type="paragraph" w:styleId="Footer">
    <w:name w:val="footer"/>
    <w:basedOn w:val="Normal"/>
    <w:link w:val="FooterChar"/>
    <w:rsid w:val="003816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81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phd@engineering.leeds.ac.uk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aps.pgr.admissions@leeds.ac.uk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mailto:phd@engineering.leeds.ac.uk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ps.pgr.admissions@leeds.ac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hyfrcb\Application%20Data\Microsoft\Templates\Physics%20PG\InterviewFeedbac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29C336BA7BAC41AD7C4C5B775F713C" ma:contentTypeVersion="14" ma:contentTypeDescription="Create a new document." ma:contentTypeScope="" ma:versionID="b20eb31d8308393ff7abbf167bdf17a0">
  <xsd:schema xmlns:xsd="http://www.w3.org/2001/XMLSchema" xmlns:xs="http://www.w3.org/2001/XMLSchema" xmlns:p="http://schemas.microsoft.com/office/2006/metadata/properties" xmlns:ns3="b59e72d8-f7ce-4f4e-b508-d639dfc43b0e" xmlns:ns4="0d2cac87-261d-46a2-916b-6470f95bd530" targetNamespace="http://schemas.microsoft.com/office/2006/metadata/properties" ma:root="true" ma:fieldsID="d50cd6a799c16a01375497e0af308ffe" ns3:_="" ns4:_="">
    <xsd:import namespace="b59e72d8-f7ce-4f4e-b508-d639dfc43b0e"/>
    <xsd:import namespace="0d2cac87-261d-46a2-916b-6470f95bd5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e72d8-f7ce-4f4e-b508-d639dfc43b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cac87-261d-46a2-916b-6470f95bd53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FA0AF-CAEB-4B28-B927-7A1842694C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9e72d8-f7ce-4f4e-b508-d639dfc43b0e"/>
    <ds:schemaRef ds:uri="0d2cac87-261d-46a2-916b-6470f95bd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F50FDC-7B36-444D-AE5E-F641AF02A9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DDC281-67D1-480F-A507-1CBE12D802C4}">
  <ds:schemaRefs>
    <ds:schemaRef ds:uri="http://schemas.microsoft.com/office/2006/documentManagement/types"/>
    <ds:schemaRef ds:uri="http://purl.org/dc/terms/"/>
    <ds:schemaRef ds:uri="0d2cac87-261d-46a2-916b-6470f95bd530"/>
    <ds:schemaRef ds:uri="http://purl.org/dc/dcmitype/"/>
    <ds:schemaRef ds:uri="http://schemas.microsoft.com/office/infopath/2007/PartnerControls"/>
    <ds:schemaRef ds:uri="b59e72d8-f7ce-4f4e-b508-d639dfc43b0e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6B79649-2BFF-486D-B746-4CE9D1ED4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InterviewFeedback.dotx</Template>
  <TotalTime>2</TotalTime>
  <Pages>2</Pages>
  <Words>326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of Biological Sciences Graduate Office</vt:lpstr>
    </vt:vector>
  </TitlesOfParts>
  <Company>University of Leeds</Company>
  <LinksUpToDate>false</LinksUpToDate>
  <CharactersWithSpaces>2803</CharactersWithSpaces>
  <SharedDoc>false</SharedDoc>
  <HLinks>
    <vt:vector size="24" baseType="variant">
      <vt:variant>
        <vt:i4>3080203</vt:i4>
      </vt:variant>
      <vt:variant>
        <vt:i4>9</vt:i4>
      </vt:variant>
      <vt:variant>
        <vt:i4>0</vt:i4>
      </vt:variant>
      <vt:variant>
        <vt:i4>5</vt:i4>
      </vt:variant>
      <vt:variant>
        <vt:lpwstr>mailto:phd@engineering.leeds.ac.uk</vt:lpwstr>
      </vt:variant>
      <vt:variant>
        <vt:lpwstr/>
      </vt:variant>
      <vt:variant>
        <vt:i4>2359387</vt:i4>
      </vt:variant>
      <vt:variant>
        <vt:i4>6</vt:i4>
      </vt:variant>
      <vt:variant>
        <vt:i4>0</vt:i4>
      </vt:variant>
      <vt:variant>
        <vt:i4>5</vt:i4>
      </vt:variant>
      <vt:variant>
        <vt:lpwstr>mailto:maps.pgr.admissions@leeds.ac.uk</vt:lpwstr>
      </vt:variant>
      <vt:variant>
        <vt:lpwstr/>
      </vt:variant>
      <vt:variant>
        <vt:i4>3080203</vt:i4>
      </vt:variant>
      <vt:variant>
        <vt:i4>3</vt:i4>
      </vt:variant>
      <vt:variant>
        <vt:i4>0</vt:i4>
      </vt:variant>
      <vt:variant>
        <vt:i4>5</vt:i4>
      </vt:variant>
      <vt:variant>
        <vt:lpwstr>mailto:phd@engineering.leeds.ac.uk</vt:lpwstr>
      </vt:variant>
      <vt:variant>
        <vt:lpwstr/>
      </vt:variant>
      <vt:variant>
        <vt:i4>2359387</vt:i4>
      </vt:variant>
      <vt:variant>
        <vt:i4>0</vt:i4>
      </vt:variant>
      <vt:variant>
        <vt:i4>0</vt:i4>
      </vt:variant>
      <vt:variant>
        <vt:i4>5</vt:i4>
      </vt:variant>
      <vt:variant>
        <vt:lpwstr>mailto:maps.pgr.admissions@leeds.ac.uk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of Biological Sciences Graduate Office</dc:title>
  <dc:subject/>
  <dc:creator>Faith RC Bonner</dc:creator>
  <cp:keywords/>
  <cp:lastModifiedBy>Martin Speight</cp:lastModifiedBy>
  <cp:revision>2</cp:revision>
  <cp:lastPrinted>2019-09-13T08:56:00Z</cp:lastPrinted>
  <dcterms:created xsi:type="dcterms:W3CDTF">2022-11-01T15:12:00Z</dcterms:created>
  <dcterms:modified xsi:type="dcterms:W3CDTF">2022-11-01T15:12:00Z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0x010100DD29C336BA7BAC41AD7C4C5B775F713C</vt:lpwstr>
  </property>
</Properties>
</file>